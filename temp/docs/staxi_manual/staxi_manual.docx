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37D" w:rsidRPr="00E9699D" w:rsidRDefault="00BB237D" w:rsidP="00A1442E">
      <w:pPr>
        <w:spacing w:after="0" w:line="240" w:lineRule="auto"/>
        <w:ind w:firstLine="284"/>
        <w:jc w:val="center"/>
        <w:rPr>
          <w:rFonts w:ascii="Times New Roman" w:hAnsi="Times New Roman"/>
          <w:b/>
          <w:sz w:val="32"/>
          <w:szCs w:val="32"/>
        </w:rPr>
      </w:pPr>
      <w:r w:rsidRPr="00E9699D">
        <w:rPr>
          <w:rFonts w:ascii="Times New Roman" w:hAnsi="Times New Roman"/>
          <w:b/>
          <w:sz w:val="32"/>
          <w:szCs w:val="32"/>
        </w:rPr>
        <w:t>Программное обеспечение «</w:t>
      </w:r>
      <w:r w:rsidRPr="00E9699D">
        <w:rPr>
          <w:rFonts w:ascii="Times New Roman" w:hAnsi="Times New Roman"/>
          <w:b/>
          <w:sz w:val="32"/>
          <w:szCs w:val="32"/>
          <w:lang w:val="en-US"/>
        </w:rPr>
        <w:t>Staxi</w:t>
      </w:r>
      <w:r w:rsidRPr="00E9699D">
        <w:rPr>
          <w:rFonts w:ascii="Times New Roman" w:hAnsi="Times New Roman"/>
          <w:b/>
          <w:sz w:val="32"/>
          <w:szCs w:val="32"/>
        </w:rPr>
        <w:t>»</w:t>
      </w:r>
    </w:p>
    <w:p w:rsidR="00BB237D" w:rsidRPr="00080E8F" w:rsidRDefault="00BB237D" w:rsidP="00A1442E">
      <w:pPr>
        <w:spacing w:after="0" w:line="240" w:lineRule="auto"/>
        <w:ind w:firstLine="284"/>
        <w:jc w:val="center"/>
        <w:rPr>
          <w:rFonts w:ascii="Times New Roman" w:hAnsi="Times New Roman"/>
          <w:b/>
          <w:color w:val="44546A"/>
          <w:sz w:val="24"/>
          <w:szCs w:val="24"/>
        </w:rPr>
      </w:pPr>
      <w:r w:rsidRPr="00A1442E">
        <w:rPr>
          <w:rFonts w:ascii="Times New Roman" w:hAnsi="Times New Roman"/>
          <w:b/>
          <w:color w:val="44546A"/>
          <w:sz w:val="24"/>
          <w:szCs w:val="24"/>
        </w:rPr>
        <w:t>Краткая инструкция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Pr="000028C5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0028C5">
        <w:rPr>
          <w:rFonts w:ascii="Times New Roman" w:hAnsi="Times New Roman"/>
          <w:b/>
        </w:rPr>
        <w:t>Содержание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Default="00BB237D" w:rsidP="00A1442E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Общая информация</w:t>
      </w:r>
    </w:p>
    <w:p w:rsidR="00BB237D" w:rsidRDefault="00BB237D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Краткие обозначения</w:t>
      </w:r>
    </w:p>
    <w:p w:rsidR="00BB237D" w:rsidRPr="00496F56" w:rsidRDefault="00BB237D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Обслуживаемые граждане</w:t>
      </w:r>
    </w:p>
    <w:p w:rsidR="00BB237D" w:rsidRDefault="00BB237D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Функционал</w:t>
      </w:r>
    </w:p>
    <w:p w:rsidR="00BB237D" w:rsidRDefault="00BB237D" w:rsidP="00A1442E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Администрирование</w:t>
      </w:r>
    </w:p>
    <w:p w:rsidR="00BB237D" w:rsidRPr="00813D0A" w:rsidRDefault="00BB237D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Pr="00813D0A">
        <w:rPr>
          <w:rFonts w:ascii="Times New Roman" w:hAnsi="Times New Roman"/>
        </w:rPr>
        <w:t>правочник</w:t>
      </w:r>
      <w:r>
        <w:rPr>
          <w:rFonts w:ascii="Times New Roman" w:hAnsi="Times New Roman"/>
        </w:rPr>
        <w:t xml:space="preserve"> пользователей</w:t>
      </w:r>
    </w:p>
    <w:p w:rsidR="00BB237D" w:rsidRDefault="00BB237D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Справочник территорий</w:t>
      </w:r>
    </w:p>
    <w:p w:rsidR="00BB237D" w:rsidRDefault="00BB237D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Справочник организаций</w:t>
      </w:r>
    </w:p>
    <w:p w:rsidR="00BB237D" w:rsidRDefault="00BB237D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Справочник типов контактов</w:t>
      </w:r>
    </w:p>
    <w:p w:rsidR="00BB237D" w:rsidRDefault="00BB237D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Прочие справочники</w:t>
      </w:r>
    </w:p>
    <w:p w:rsidR="00BB237D" w:rsidRPr="000358B0" w:rsidRDefault="00BB237D" w:rsidP="00A1442E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0358B0">
        <w:rPr>
          <w:rFonts w:ascii="Times New Roman" w:hAnsi="Times New Roman"/>
        </w:rPr>
        <w:t>Ввод данных клиента</w:t>
      </w:r>
    </w:p>
    <w:p w:rsidR="00BB237D" w:rsidRDefault="00BB237D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Поиск клиента</w:t>
      </w:r>
    </w:p>
    <w:p w:rsidR="00BB237D" w:rsidRDefault="00BB237D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Ввод общей информации о клиенте</w:t>
      </w:r>
    </w:p>
    <w:p w:rsidR="00BB237D" w:rsidRDefault="00BB237D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Ввод контактной информации по клиенту</w:t>
      </w:r>
    </w:p>
    <w:p w:rsidR="00BB237D" w:rsidRDefault="00BB237D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Ввод льготных категорий клиента</w:t>
      </w:r>
    </w:p>
    <w:p w:rsidR="00BB237D" w:rsidRDefault="00BB237D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Ввод заявок клиента</w:t>
      </w:r>
    </w:p>
    <w:p w:rsidR="00BB237D" w:rsidRDefault="00BB237D" w:rsidP="00A1442E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Формирование отчетности</w:t>
      </w:r>
    </w:p>
    <w:p w:rsidR="00BB237D" w:rsidRPr="00813D0A" w:rsidRDefault="00BB237D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813D0A">
        <w:rPr>
          <w:rFonts w:ascii="Times New Roman" w:hAnsi="Times New Roman"/>
        </w:rPr>
        <w:t>Реестр</w:t>
      </w:r>
      <w:r>
        <w:rPr>
          <w:rFonts w:ascii="Times New Roman" w:hAnsi="Times New Roman"/>
        </w:rPr>
        <w:t xml:space="preserve"> заявок</w:t>
      </w:r>
    </w:p>
    <w:p w:rsidR="00BB237D" w:rsidRDefault="00BB237D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Отчет о деятельности</w:t>
      </w:r>
    </w:p>
    <w:p w:rsidR="00BB237D" w:rsidRDefault="00BB237D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</w:p>
    <w:p w:rsidR="00BB237D" w:rsidRDefault="00BB237D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</w:p>
    <w:p w:rsidR="00BB237D" w:rsidRPr="005D42A9" w:rsidRDefault="00BB237D" w:rsidP="00A1442E">
      <w:pPr>
        <w:pStyle w:val="a3"/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/>
          <w:b/>
        </w:rPr>
      </w:pPr>
      <w:r w:rsidRPr="005D42A9">
        <w:rPr>
          <w:rFonts w:ascii="Times New Roman" w:hAnsi="Times New Roman"/>
          <w:b/>
        </w:rPr>
        <w:t>Общая информация</w:t>
      </w:r>
    </w:p>
    <w:p w:rsidR="00BB237D" w:rsidRPr="00C47AC8" w:rsidRDefault="00BB237D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Программное обеспечение </w:t>
      </w:r>
      <w:r w:rsidRPr="00C47AC8">
        <w:rPr>
          <w:rFonts w:ascii="Times New Roman" w:hAnsi="Times New Roman"/>
        </w:rPr>
        <w:t>«Staxi»</w:t>
      </w:r>
      <w:r>
        <w:rPr>
          <w:rFonts w:ascii="Times New Roman" w:hAnsi="Times New Roman"/>
        </w:rPr>
        <w:t xml:space="preserve"> реализовано на базе </w:t>
      </w:r>
      <w:r>
        <w:rPr>
          <w:rFonts w:ascii="Times New Roman" w:hAnsi="Times New Roman"/>
          <w:lang w:val="en-US"/>
        </w:rPr>
        <w:t>web</w:t>
      </w:r>
      <w:r w:rsidRPr="00C47AC8">
        <w:rPr>
          <w:rFonts w:ascii="Times New Roman" w:hAnsi="Times New Roman"/>
        </w:rPr>
        <w:t>-</w:t>
      </w:r>
      <w:r>
        <w:rPr>
          <w:rFonts w:ascii="Times New Roman" w:hAnsi="Times New Roman"/>
        </w:rPr>
        <w:t>сервера с использованием тонкого клиента</w:t>
      </w:r>
      <w:r w:rsidRPr="00C47AC8">
        <w:rPr>
          <w:rFonts w:ascii="Times New Roman" w:hAnsi="Times New Roman"/>
        </w:rPr>
        <w:t>.</w:t>
      </w:r>
    </w:p>
    <w:p w:rsidR="00BB237D" w:rsidRDefault="00BB237D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работы тонкого клиента рекомендуется использовать браузеры «</w:t>
      </w:r>
      <w:r>
        <w:rPr>
          <w:rFonts w:ascii="Times New Roman" w:hAnsi="Times New Roman"/>
          <w:lang w:val="en-US"/>
        </w:rPr>
        <w:t>Google</w:t>
      </w:r>
      <w:r w:rsidRPr="00C47AC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Chrome</w:t>
      </w:r>
      <w:r>
        <w:rPr>
          <w:rFonts w:ascii="Times New Roman" w:hAnsi="Times New Roman"/>
        </w:rPr>
        <w:t>»</w:t>
      </w:r>
      <w:r w:rsidRPr="00C47AC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или «</w:t>
      </w:r>
      <w:r w:rsidRPr="00C47AC8">
        <w:rPr>
          <w:rFonts w:ascii="Times New Roman" w:hAnsi="Times New Roman"/>
        </w:rPr>
        <w:t>Яндекс</w:t>
      </w:r>
      <w:r>
        <w:rPr>
          <w:rFonts w:ascii="Times New Roman" w:hAnsi="Times New Roman"/>
        </w:rPr>
        <w:t xml:space="preserve"> </w:t>
      </w:r>
      <w:r w:rsidRPr="00C47AC8">
        <w:rPr>
          <w:rFonts w:ascii="Times New Roman" w:hAnsi="Times New Roman"/>
        </w:rPr>
        <w:t>Браузер</w:t>
      </w:r>
      <w:r>
        <w:rPr>
          <w:rFonts w:ascii="Times New Roman" w:hAnsi="Times New Roman"/>
        </w:rPr>
        <w:t>».</w:t>
      </w:r>
    </w:p>
    <w:p w:rsidR="00BB237D" w:rsidRDefault="00BB237D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Информацию для входа в закрытую часть </w:t>
      </w:r>
      <w:r w:rsidR="00545788">
        <w:rPr>
          <w:rFonts w:ascii="Times New Roman" w:hAnsi="Times New Roman"/>
        </w:rPr>
        <w:t xml:space="preserve">системы </w:t>
      </w:r>
      <w:r>
        <w:rPr>
          <w:rFonts w:ascii="Times New Roman" w:hAnsi="Times New Roman"/>
        </w:rPr>
        <w:t>можно получить в отделе программного обеспечения предоставления и финансирования льгот и субсидий Комитета социальной политики города Челябинска (г. Челябинск</w:t>
      </w:r>
      <w:r w:rsidRPr="00C47AC8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ул. Энгельса</w:t>
      </w:r>
      <w:r w:rsidRPr="00C47AC8">
        <w:rPr>
          <w:rFonts w:ascii="Times New Roman" w:hAnsi="Times New Roman"/>
        </w:rPr>
        <w:t>, 99</w:t>
      </w:r>
      <w:r>
        <w:rPr>
          <w:rFonts w:ascii="Times New Roman" w:hAnsi="Times New Roman"/>
        </w:rPr>
        <w:t>в</w:t>
      </w:r>
      <w:r w:rsidRPr="00C47AC8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каб. №2</w:t>
      </w:r>
      <w:r w:rsidRPr="00C47AC8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тел.</w:t>
      </w:r>
      <w:r w:rsidRPr="00C47AC8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8 (351) 729 82 23).</w:t>
      </w:r>
    </w:p>
    <w:p w:rsidR="00BB237D" w:rsidRPr="00C47AC8" w:rsidRDefault="00BB237D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/>
        </w:rPr>
      </w:pPr>
    </w:p>
    <w:p w:rsidR="00BB237D" w:rsidRPr="005D42A9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1.1</w:t>
      </w:r>
      <w:r>
        <w:rPr>
          <w:rFonts w:ascii="Times New Roman" w:hAnsi="Times New Roman"/>
          <w:b/>
        </w:rPr>
        <w:tab/>
        <w:t>Краткие обозначения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0"/>
        <w:gridCol w:w="8122"/>
      </w:tblGrid>
      <w:tr w:rsidR="00BB237D" w:rsidRPr="00252688" w:rsidTr="0066667F">
        <w:tc>
          <w:tcPr>
            <w:tcW w:w="179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Обозначение</w:t>
            </w:r>
          </w:p>
        </w:tc>
        <w:tc>
          <w:tcPr>
            <w:tcW w:w="812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B237D" w:rsidRPr="00252688" w:rsidTr="0066667F">
        <w:tc>
          <w:tcPr>
            <w:tcW w:w="179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ПО</w:t>
            </w:r>
          </w:p>
        </w:tc>
        <w:tc>
          <w:tcPr>
            <w:tcW w:w="812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Программное обеспечение «</w:t>
            </w:r>
            <w:r w:rsidRPr="00252688">
              <w:rPr>
                <w:rFonts w:ascii="Times New Roman" w:hAnsi="Times New Roman"/>
                <w:lang w:val="en-US"/>
              </w:rPr>
              <w:t>Staxi</w:t>
            </w:r>
            <w:r w:rsidRPr="00252688">
              <w:rPr>
                <w:rFonts w:ascii="Times New Roman" w:hAnsi="Times New Roman"/>
              </w:rPr>
              <w:t>» (ПО «</w:t>
            </w:r>
            <w:r w:rsidRPr="00252688">
              <w:rPr>
                <w:rFonts w:ascii="Times New Roman" w:hAnsi="Times New Roman"/>
                <w:lang w:val="en-US"/>
              </w:rPr>
              <w:t>Staxi</w:t>
            </w:r>
            <w:r w:rsidRPr="00252688">
              <w:rPr>
                <w:rFonts w:ascii="Times New Roman" w:hAnsi="Times New Roman"/>
              </w:rPr>
              <w:t>»)</w:t>
            </w:r>
          </w:p>
        </w:tc>
      </w:tr>
      <w:tr w:rsidR="00BB237D" w:rsidRPr="00252688" w:rsidTr="0066667F">
        <w:tc>
          <w:tcPr>
            <w:tcW w:w="179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Территория</w:t>
            </w:r>
          </w:p>
        </w:tc>
        <w:tc>
          <w:tcPr>
            <w:tcW w:w="812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Зона</w:t>
            </w:r>
            <w:r w:rsidRPr="00252688">
              <w:rPr>
                <w:rFonts w:ascii="Times New Roman" w:hAnsi="Times New Roman"/>
              </w:rPr>
              <w:t xml:space="preserve"> обслуживания службой «Социальное такси»</w:t>
            </w:r>
          </w:p>
        </w:tc>
      </w:tr>
      <w:tr w:rsidR="00BB237D" w:rsidRPr="00252688" w:rsidTr="0066667F">
        <w:tc>
          <w:tcPr>
            <w:tcW w:w="179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Услуга</w:t>
            </w:r>
          </w:p>
        </w:tc>
        <w:tc>
          <w:tcPr>
            <w:tcW w:w="812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Перевозка гражданина (с сопровождающим или без) из места отправления в место назначения в пределах территории</w:t>
            </w:r>
          </w:p>
        </w:tc>
      </w:tr>
      <w:tr w:rsidR="00BB237D" w:rsidRPr="00252688" w:rsidTr="0066667F">
        <w:tc>
          <w:tcPr>
            <w:tcW w:w="179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Клиент</w:t>
            </w:r>
          </w:p>
        </w:tc>
        <w:tc>
          <w:tcPr>
            <w:tcW w:w="812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Обратившийся за услугой гражданин (клиент службы «Социальное такси»)</w:t>
            </w:r>
          </w:p>
        </w:tc>
      </w:tr>
      <w:tr w:rsidR="00BB237D" w:rsidRPr="00252688" w:rsidTr="0066667F">
        <w:tc>
          <w:tcPr>
            <w:tcW w:w="179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СНИЛС</w:t>
            </w:r>
          </w:p>
        </w:tc>
        <w:tc>
          <w:tcPr>
            <w:tcW w:w="812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Страховой номер лицевого счёта клиента в системе обязательного пенсионного страхования</w:t>
            </w:r>
          </w:p>
        </w:tc>
      </w:tr>
      <w:tr w:rsidR="00BB237D" w:rsidRPr="00252688" w:rsidTr="0066667F">
        <w:tc>
          <w:tcPr>
            <w:tcW w:w="179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Категория</w:t>
            </w:r>
          </w:p>
        </w:tc>
        <w:tc>
          <w:tcPr>
            <w:tcW w:w="812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Льготная категория клиента</w:t>
            </w:r>
            <w:r w:rsidRPr="00E02966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признак учета</w:t>
            </w:r>
            <w:r w:rsidRPr="00E02966">
              <w:rPr>
                <w:rFonts w:ascii="Times New Roman" w:hAnsi="Times New Roman"/>
              </w:rPr>
              <w:t>)</w:t>
            </w:r>
            <w:r w:rsidRPr="00252688">
              <w:rPr>
                <w:rFonts w:ascii="Times New Roman" w:hAnsi="Times New Roman"/>
              </w:rPr>
              <w:t>, предоставляющая ему право воспользоваться услугой</w:t>
            </w:r>
          </w:p>
        </w:tc>
      </w:tr>
      <w:tr w:rsidR="00BB237D" w:rsidRPr="00252688" w:rsidTr="0066667F">
        <w:tc>
          <w:tcPr>
            <w:tcW w:w="179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Заявка</w:t>
            </w:r>
          </w:p>
        </w:tc>
        <w:tc>
          <w:tcPr>
            <w:tcW w:w="812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Информация о перевозке клиента содержащая сведения о дате, времени, месте отправления и месте назначения, категории, автотранспорте и др.</w:t>
            </w:r>
          </w:p>
        </w:tc>
      </w:tr>
      <w:tr w:rsidR="00BB237D" w:rsidRPr="00252688" w:rsidTr="0066667F">
        <w:tc>
          <w:tcPr>
            <w:tcW w:w="179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*</w:t>
            </w:r>
          </w:p>
        </w:tc>
        <w:tc>
          <w:tcPr>
            <w:tcW w:w="812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Пометка, сообщающая об обязательности заполнения помеченного поля</w:t>
            </w:r>
          </w:p>
        </w:tc>
      </w:tr>
    </w:tbl>
    <w:p w:rsidR="00BB237D" w:rsidRPr="006375DB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Pr="005D42A9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1.2</w:t>
      </w:r>
      <w:r>
        <w:rPr>
          <w:rFonts w:ascii="Times New Roman" w:hAnsi="Times New Roman"/>
          <w:b/>
        </w:rPr>
        <w:tab/>
        <w:t>Обслуживаемые граждане</w:t>
      </w:r>
    </w:p>
    <w:p w:rsidR="00BB237D" w:rsidRPr="005D42A9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5D42A9">
        <w:rPr>
          <w:rFonts w:ascii="Times New Roman" w:hAnsi="Times New Roman"/>
        </w:rPr>
        <w:t>Право перевозки распространяется на следующие категории граждан:</w:t>
      </w:r>
    </w:p>
    <w:p w:rsidR="00BB237D" w:rsidRPr="00D22BC3" w:rsidRDefault="00BB237D" w:rsidP="00A1442E">
      <w:pPr>
        <w:pStyle w:val="a3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D22BC3">
        <w:rPr>
          <w:rFonts w:ascii="Times New Roman" w:hAnsi="Times New Roman"/>
        </w:rPr>
        <w:t>малоподвижные граждане;</w:t>
      </w:r>
    </w:p>
    <w:p w:rsidR="00BB237D" w:rsidRPr="00D22BC3" w:rsidRDefault="00BB237D" w:rsidP="00A1442E">
      <w:pPr>
        <w:pStyle w:val="a3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D22BC3">
        <w:rPr>
          <w:rFonts w:ascii="Times New Roman" w:hAnsi="Times New Roman"/>
        </w:rPr>
        <w:t>граждане с частичной или полной потерей зрения;</w:t>
      </w:r>
    </w:p>
    <w:p w:rsidR="00BB237D" w:rsidRPr="00D22BC3" w:rsidRDefault="00BB237D" w:rsidP="00A1442E">
      <w:pPr>
        <w:pStyle w:val="a3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D22BC3">
        <w:rPr>
          <w:rFonts w:ascii="Times New Roman" w:hAnsi="Times New Roman"/>
        </w:rPr>
        <w:t>граждане пенсионного возраста;</w:t>
      </w:r>
    </w:p>
    <w:p w:rsidR="00BB237D" w:rsidRPr="00D22BC3" w:rsidRDefault="00BB237D" w:rsidP="00A1442E">
      <w:pPr>
        <w:pStyle w:val="a3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/>
        </w:rPr>
      </w:pPr>
      <w:r w:rsidRPr="00D22BC3">
        <w:rPr>
          <w:rFonts w:ascii="Times New Roman" w:hAnsi="Times New Roman"/>
        </w:rPr>
        <w:lastRenderedPageBreak/>
        <w:t>некоторые другие категории.</w:t>
      </w:r>
    </w:p>
    <w:p w:rsidR="00BB237D" w:rsidRPr="006375DB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1.3</w:t>
      </w:r>
      <w:r>
        <w:rPr>
          <w:rFonts w:ascii="Times New Roman" w:hAnsi="Times New Roman"/>
          <w:b/>
        </w:rPr>
        <w:tab/>
        <w:t>Функционал</w:t>
      </w:r>
    </w:p>
    <w:p w:rsidR="00BB237D" w:rsidRPr="005D42A9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ПО</w:t>
      </w:r>
      <w:r w:rsidRPr="005D42A9">
        <w:rPr>
          <w:rFonts w:ascii="Times New Roman" w:hAnsi="Times New Roman"/>
        </w:rPr>
        <w:t xml:space="preserve"> реализован следующий функционал:</w:t>
      </w:r>
    </w:p>
    <w:p w:rsidR="00BB237D" w:rsidRPr="005D42A9" w:rsidRDefault="00BB237D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формирование заявок Оп</w:t>
      </w:r>
      <w:r w:rsidRPr="005D42A9">
        <w:rPr>
          <w:rFonts w:ascii="Times New Roman" w:hAnsi="Times New Roman"/>
        </w:rPr>
        <w:t>ератор</w:t>
      </w:r>
      <w:r>
        <w:rPr>
          <w:rFonts w:ascii="Times New Roman" w:hAnsi="Times New Roman"/>
        </w:rPr>
        <w:t>ом</w:t>
      </w:r>
      <w:r w:rsidRPr="005D42A9"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>Координатором</w:t>
      </w:r>
      <w:r w:rsidRPr="005D42A9">
        <w:rPr>
          <w:rFonts w:ascii="Times New Roman" w:hAnsi="Times New Roman"/>
        </w:rPr>
        <w:t>;</w:t>
      </w:r>
    </w:p>
    <w:p w:rsidR="00BB237D" w:rsidRPr="005D42A9" w:rsidRDefault="00BB237D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учет и ведение заявок О</w:t>
      </w:r>
      <w:r w:rsidRPr="005D42A9">
        <w:rPr>
          <w:rFonts w:ascii="Times New Roman" w:hAnsi="Times New Roman"/>
        </w:rPr>
        <w:t xml:space="preserve">ператором и </w:t>
      </w:r>
      <w:r>
        <w:rPr>
          <w:rFonts w:ascii="Times New Roman" w:hAnsi="Times New Roman"/>
        </w:rPr>
        <w:t>К</w:t>
      </w:r>
      <w:r w:rsidRPr="005D42A9">
        <w:rPr>
          <w:rFonts w:ascii="Times New Roman" w:hAnsi="Times New Roman"/>
        </w:rPr>
        <w:t>оординатором;</w:t>
      </w:r>
    </w:p>
    <w:p w:rsidR="00BB237D" w:rsidRPr="005D42A9" w:rsidRDefault="00BB237D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просмотр заявок водителем</w:t>
      </w:r>
      <w:r w:rsidRPr="005D42A9">
        <w:rPr>
          <w:rFonts w:ascii="Times New Roman" w:hAnsi="Times New Roman"/>
        </w:rPr>
        <w:t xml:space="preserve"> через мобильное приложение на платформе Android;</w:t>
      </w:r>
    </w:p>
    <w:p w:rsidR="00BB237D" w:rsidRPr="005D42A9" w:rsidRDefault="00BB237D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/>
        </w:rPr>
      </w:pPr>
      <w:r w:rsidRPr="005D42A9">
        <w:rPr>
          <w:rFonts w:ascii="Times New Roman" w:hAnsi="Times New Roman"/>
        </w:rPr>
        <w:t>формирование статистической и иной отчетности.</w:t>
      </w:r>
    </w:p>
    <w:p w:rsidR="00BB237D" w:rsidRPr="005D42A9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</w:p>
    <w:p w:rsidR="00BB237D" w:rsidRPr="005E2D4E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2.</w:t>
      </w:r>
      <w:r>
        <w:rPr>
          <w:rFonts w:ascii="Times New Roman" w:hAnsi="Times New Roman"/>
          <w:b/>
        </w:rPr>
        <w:tab/>
        <w:t>Администрирование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Процесс администрирования заключается в ведении справочников раздела Справочники.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Раздел является закрытым и содержит все справочники ПО.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Доступ к разделу разрешен только пользователям с ролью Администратор.</w:t>
      </w:r>
    </w:p>
    <w:p w:rsidR="00BB237D" w:rsidRPr="005D42A9" w:rsidRDefault="0042453E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236.25pt">
            <v:imagedata r:id="rId7" o:title=""/>
          </v:shape>
        </w:pic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  <w:lang w:val="en-US"/>
        </w:rPr>
      </w:pPr>
    </w:p>
    <w:p w:rsidR="00BB237D" w:rsidRPr="005D42A9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2.1</w:t>
      </w:r>
      <w:r>
        <w:rPr>
          <w:rFonts w:ascii="Times New Roman" w:hAnsi="Times New Roman"/>
          <w:b/>
        </w:rPr>
        <w:tab/>
        <w:t>Справочник пользователей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данном справочнике ведется информация о пользователях ПО: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7644"/>
      </w:tblGrid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644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  <w:lang w:val="en-US"/>
              </w:rPr>
              <w:t>Email</w:t>
            </w:r>
            <w:r w:rsidRPr="00252688">
              <w:rPr>
                <w:rFonts w:ascii="Times New Roman" w:hAnsi="Times New Roman"/>
              </w:rPr>
              <w:t>*</w:t>
            </w:r>
          </w:p>
        </w:tc>
        <w:tc>
          <w:tcPr>
            <w:tcW w:w="7644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Логин пользователя в </w:t>
            </w:r>
            <w:r>
              <w:rPr>
                <w:rFonts w:ascii="Times New Roman" w:hAnsi="Times New Roman"/>
              </w:rPr>
              <w:t>формате</w:t>
            </w:r>
            <w:r w:rsidRPr="00252688">
              <w:rPr>
                <w:rFonts w:ascii="Times New Roman" w:hAnsi="Times New Roman"/>
              </w:rPr>
              <w:t xml:space="preserve"> </w:t>
            </w:r>
            <w:r w:rsidRPr="00252688">
              <w:rPr>
                <w:rFonts w:ascii="Times New Roman" w:hAnsi="Times New Roman"/>
                <w:lang w:val="en-US"/>
              </w:rPr>
              <w:t>Email</w:t>
            </w:r>
          </w:p>
        </w:tc>
      </w:tr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Пароль (6 символов: a-z, A-Z и 0-9)*</w:t>
            </w:r>
          </w:p>
        </w:tc>
        <w:tc>
          <w:tcPr>
            <w:tcW w:w="7644" w:type="dxa"/>
          </w:tcPr>
          <w:p w:rsidR="00BB237D" w:rsidRPr="00882389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Пароль пользователя</w:t>
            </w:r>
            <w:r w:rsidRPr="00882389">
              <w:rPr>
                <w:rFonts w:ascii="Times New Roman" w:hAnsi="Times New Roman"/>
              </w:rPr>
              <w:t>,</w:t>
            </w:r>
            <w:r w:rsidRPr="00252688">
              <w:rPr>
                <w:rFonts w:ascii="Times New Roman" w:hAnsi="Times New Roman"/>
              </w:rPr>
              <w:t xml:space="preserve"> длинной 6 символов, содержащий </w:t>
            </w:r>
            <w:r>
              <w:rPr>
                <w:rFonts w:ascii="Times New Roman" w:hAnsi="Times New Roman"/>
              </w:rPr>
              <w:t>цифры</w:t>
            </w:r>
            <w:r w:rsidRPr="00882389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 xml:space="preserve">прописные и строчные </w:t>
            </w:r>
            <w:r w:rsidRPr="00252688">
              <w:rPr>
                <w:rFonts w:ascii="Times New Roman" w:hAnsi="Times New Roman"/>
              </w:rPr>
              <w:t>буквы английского алфавита</w:t>
            </w:r>
          </w:p>
        </w:tc>
      </w:tr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Пароль повторно*</w:t>
            </w:r>
          </w:p>
        </w:tc>
        <w:tc>
          <w:tcPr>
            <w:tcW w:w="7644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Пароль пользователя </w:t>
            </w:r>
            <w:r>
              <w:rPr>
                <w:rFonts w:ascii="Times New Roman" w:hAnsi="Times New Roman"/>
              </w:rPr>
              <w:t>п</w:t>
            </w:r>
            <w:r w:rsidRPr="00252688">
              <w:rPr>
                <w:rFonts w:ascii="Times New Roman" w:hAnsi="Times New Roman"/>
              </w:rPr>
              <w:t>овторн</w:t>
            </w:r>
            <w:r>
              <w:rPr>
                <w:rFonts w:ascii="Times New Roman" w:hAnsi="Times New Roman"/>
              </w:rPr>
              <w:t>о</w:t>
            </w:r>
            <w:r w:rsidRPr="00882389">
              <w:rPr>
                <w:rFonts w:ascii="Times New Roman" w:hAnsi="Times New Roman"/>
              </w:rPr>
              <w:t>,</w:t>
            </w:r>
            <w:r w:rsidRPr="00252688">
              <w:rPr>
                <w:rFonts w:ascii="Times New Roman" w:hAnsi="Times New Roman"/>
              </w:rPr>
              <w:t xml:space="preserve"> для исключения возможной опечатки</w:t>
            </w:r>
          </w:p>
        </w:tc>
      </w:tr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И.О.*</w:t>
            </w:r>
          </w:p>
        </w:tc>
        <w:tc>
          <w:tcPr>
            <w:tcW w:w="7644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Инициалы имени и отчества с использованием точек </w:t>
            </w:r>
          </w:p>
        </w:tc>
      </w:tr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Фамилия*</w:t>
            </w:r>
          </w:p>
        </w:tc>
        <w:tc>
          <w:tcPr>
            <w:tcW w:w="7644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Фамилия</w:t>
            </w:r>
          </w:p>
        </w:tc>
      </w:tr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Организация*</w:t>
            </w:r>
          </w:p>
        </w:tc>
        <w:tc>
          <w:tcPr>
            <w:tcW w:w="7644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Организация,</w:t>
            </w:r>
            <w:r w:rsidRPr="000760C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чьим сотрудником будет</w:t>
            </w:r>
            <w:r w:rsidRPr="00252688">
              <w:rPr>
                <w:rFonts w:ascii="Times New Roman" w:hAnsi="Times New Roman"/>
              </w:rPr>
              <w:t xml:space="preserve"> пользователь</w:t>
            </w:r>
          </w:p>
        </w:tc>
      </w:tr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Роль </w:t>
            </w:r>
            <w:r>
              <w:rPr>
                <w:rFonts w:ascii="Times New Roman" w:hAnsi="Times New Roman"/>
              </w:rPr>
              <w:t>П</w:t>
            </w:r>
            <w:r w:rsidRPr="00252688">
              <w:rPr>
                <w:rFonts w:ascii="Times New Roman" w:hAnsi="Times New Roman"/>
              </w:rPr>
              <w:t>ользователь (R0)</w:t>
            </w:r>
          </w:p>
        </w:tc>
        <w:tc>
          <w:tcPr>
            <w:tcW w:w="7644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Роль позволяющая осуществлять формирование заявок на себя как клиента (не реализовано)</w:t>
            </w:r>
          </w:p>
        </w:tc>
      </w:tr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Роль </w:t>
            </w:r>
            <w:r>
              <w:rPr>
                <w:rFonts w:ascii="Times New Roman" w:hAnsi="Times New Roman"/>
              </w:rPr>
              <w:t>В</w:t>
            </w:r>
            <w:r w:rsidRPr="00252688">
              <w:rPr>
                <w:rFonts w:ascii="Times New Roman" w:hAnsi="Times New Roman"/>
              </w:rPr>
              <w:t>одитель (R1)</w:t>
            </w:r>
          </w:p>
        </w:tc>
        <w:tc>
          <w:tcPr>
            <w:tcW w:w="7644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Роль </w:t>
            </w:r>
            <w:r w:rsidRPr="00252688">
              <w:rPr>
                <w:rFonts w:ascii="Times New Roman" w:hAnsi="Times New Roman"/>
              </w:rPr>
              <w:t>для просмотра заявок в статусе «одобрено»</w:t>
            </w:r>
          </w:p>
        </w:tc>
      </w:tr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Роль </w:t>
            </w:r>
            <w:r>
              <w:rPr>
                <w:rFonts w:ascii="Times New Roman" w:hAnsi="Times New Roman"/>
              </w:rPr>
              <w:t>О</w:t>
            </w:r>
            <w:r w:rsidRPr="00252688">
              <w:rPr>
                <w:rFonts w:ascii="Times New Roman" w:hAnsi="Times New Roman"/>
              </w:rPr>
              <w:t>ператор (R2)</w:t>
            </w:r>
          </w:p>
        </w:tc>
        <w:tc>
          <w:tcPr>
            <w:tcW w:w="7644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Роль для ведения информации по клиент</w:t>
            </w:r>
            <w:r>
              <w:rPr>
                <w:rFonts w:ascii="Times New Roman" w:hAnsi="Times New Roman"/>
              </w:rPr>
              <w:t>ам</w:t>
            </w:r>
            <w:r w:rsidRPr="00252688">
              <w:rPr>
                <w:rFonts w:ascii="Times New Roman" w:hAnsi="Times New Roman"/>
              </w:rPr>
              <w:t xml:space="preserve"> с возможностью добавления, редактирования и удаления заявок в статусе «заявлено»</w:t>
            </w:r>
          </w:p>
        </w:tc>
      </w:tr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Роль </w:t>
            </w:r>
            <w:r>
              <w:rPr>
                <w:rFonts w:ascii="Times New Roman" w:hAnsi="Times New Roman"/>
              </w:rPr>
              <w:t>К</w:t>
            </w:r>
            <w:r w:rsidRPr="00252688">
              <w:rPr>
                <w:rFonts w:ascii="Times New Roman" w:hAnsi="Times New Roman"/>
              </w:rPr>
              <w:t>оординатор (R3)</w:t>
            </w:r>
          </w:p>
        </w:tc>
        <w:tc>
          <w:tcPr>
            <w:tcW w:w="7644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Роль </w:t>
            </w:r>
            <w:r w:rsidRPr="00252688">
              <w:rPr>
                <w:rFonts w:ascii="Times New Roman" w:hAnsi="Times New Roman"/>
              </w:rPr>
              <w:t>д</w:t>
            </w:r>
            <w:r>
              <w:rPr>
                <w:rFonts w:ascii="Times New Roman" w:hAnsi="Times New Roman"/>
              </w:rPr>
              <w:t>ля ведения информации по клиентам</w:t>
            </w:r>
            <w:r w:rsidRPr="00252688">
              <w:rPr>
                <w:rFonts w:ascii="Times New Roman" w:hAnsi="Times New Roman"/>
              </w:rPr>
              <w:t xml:space="preserve"> с возможностью добавления, редактирования и удаления заявок в статусе «заявлено» и «одобрено», а также изменения статуса заявок в статусе «заявлено» и «одобрено»</w:t>
            </w:r>
          </w:p>
        </w:tc>
      </w:tr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Роль А</w:t>
            </w:r>
            <w:r w:rsidRPr="00252688">
              <w:rPr>
                <w:rFonts w:ascii="Times New Roman" w:hAnsi="Times New Roman"/>
              </w:rPr>
              <w:t>дминистратор (R4)</w:t>
            </w:r>
          </w:p>
        </w:tc>
        <w:tc>
          <w:tcPr>
            <w:tcW w:w="7644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Роль для ведения справочников ПО</w:t>
            </w:r>
          </w:p>
        </w:tc>
      </w:tr>
      <w:tr w:rsidR="00BB237D" w:rsidRPr="00252688" w:rsidTr="0066667F">
        <w:tc>
          <w:tcPr>
            <w:tcW w:w="2268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Статус (включен)</w:t>
            </w:r>
          </w:p>
        </w:tc>
        <w:tc>
          <w:tcPr>
            <w:tcW w:w="7644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Включение</w:t>
            </w:r>
            <w:r w:rsidRPr="000760CE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отключение</w:t>
            </w:r>
            <w:r w:rsidRPr="00252688">
              <w:rPr>
                <w:rFonts w:ascii="Times New Roman" w:hAnsi="Times New Roman"/>
              </w:rPr>
              <w:t xml:space="preserve"> возможност</w:t>
            </w:r>
            <w:r>
              <w:rPr>
                <w:rFonts w:ascii="Times New Roman" w:hAnsi="Times New Roman"/>
              </w:rPr>
              <w:t>и</w:t>
            </w:r>
            <w:r w:rsidRPr="00252688">
              <w:rPr>
                <w:rFonts w:ascii="Times New Roman" w:hAnsi="Times New Roman"/>
              </w:rPr>
              <w:t xml:space="preserve"> входа пользовател</w:t>
            </w:r>
            <w:r>
              <w:rPr>
                <w:rFonts w:ascii="Times New Roman" w:hAnsi="Times New Roman"/>
              </w:rPr>
              <w:t>ем</w:t>
            </w:r>
            <w:r w:rsidRPr="00252688">
              <w:rPr>
                <w:rFonts w:ascii="Times New Roman" w:hAnsi="Times New Roman"/>
              </w:rPr>
              <w:t xml:space="preserve"> в закрытую часть</w:t>
            </w:r>
          </w:p>
        </w:tc>
      </w:tr>
    </w:tbl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  <w:r>
        <w:rPr>
          <w:rFonts w:ascii="Times New Roman" w:hAnsi="Times New Roman"/>
          <w:b/>
        </w:rPr>
        <w:lastRenderedPageBreak/>
        <w:t>2.2</w:t>
      </w:r>
      <w:r>
        <w:rPr>
          <w:rFonts w:ascii="Times New Roman" w:hAnsi="Times New Roman"/>
          <w:b/>
        </w:rPr>
        <w:tab/>
        <w:t>Справочник территорий</w:t>
      </w:r>
    </w:p>
    <w:p w:rsidR="00BB237D" w:rsidRPr="0075184F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75184F">
        <w:rPr>
          <w:rFonts w:ascii="Times New Roman" w:hAnsi="Times New Roman"/>
        </w:rPr>
        <w:t xml:space="preserve">В данном справочнике </w:t>
      </w:r>
      <w:r>
        <w:rPr>
          <w:rFonts w:ascii="Times New Roman" w:hAnsi="Times New Roman"/>
        </w:rPr>
        <w:t>ведется информация о территориях</w:t>
      </w:r>
      <w:r w:rsidRPr="0075184F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790"/>
      </w:tblGrid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0760CE">
              <w:rPr>
                <w:rFonts w:ascii="Times New Roman" w:hAnsi="Times New Roman"/>
              </w:rPr>
              <w:t>Территория содер</w:t>
            </w:r>
            <w:r w:rsidRPr="00252688">
              <w:rPr>
                <w:rFonts w:ascii="Times New Roman" w:hAnsi="Times New Roman"/>
                <w:lang w:val="en-US"/>
              </w:rPr>
              <w:t>жащая вводимую территорию*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Территория, в состав которой входит вводимая территория</w:t>
            </w:r>
          </w:p>
        </w:tc>
      </w:tr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Название вводимой территории*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Название </w:t>
            </w:r>
            <w:r>
              <w:rPr>
                <w:rFonts w:ascii="Times New Roman" w:hAnsi="Times New Roman"/>
              </w:rPr>
              <w:t xml:space="preserve">вводимой </w:t>
            </w:r>
            <w:r w:rsidRPr="00252688">
              <w:rPr>
                <w:rFonts w:ascii="Times New Roman" w:hAnsi="Times New Roman"/>
              </w:rPr>
              <w:t>территории</w:t>
            </w:r>
          </w:p>
        </w:tc>
      </w:tr>
    </w:tbl>
    <w:p w:rsidR="00BB237D" w:rsidRPr="00721537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721537">
        <w:rPr>
          <w:rFonts w:ascii="Times New Roman" w:hAnsi="Times New Roman"/>
          <w:color w:val="C00000"/>
        </w:rPr>
        <w:t>Внимание! Все записи справочника улиц привязываются к конкретной территории. Учитывайте это при добавлении новых улиц!</w:t>
      </w:r>
    </w:p>
    <w:p w:rsidR="00BB237D" w:rsidRPr="006375DB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Pr="000956CA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0956CA">
        <w:rPr>
          <w:rFonts w:ascii="Times New Roman" w:hAnsi="Times New Roman"/>
          <w:b/>
        </w:rPr>
        <w:t>2.3</w:t>
      </w:r>
      <w:r w:rsidRPr="000956CA">
        <w:rPr>
          <w:rFonts w:ascii="Times New Roman" w:hAnsi="Times New Roman"/>
          <w:b/>
        </w:rPr>
        <w:tab/>
        <w:t>Справочник организаций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75184F">
        <w:rPr>
          <w:rFonts w:ascii="Times New Roman" w:hAnsi="Times New Roman"/>
        </w:rPr>
        <w:t xml:space="preserve">В данном справочнике </w:t>
      </w:r>
      <w:r>
        <w:rPr>
          <w:rFonts w:ascii="Times New Roman" w:hAnsi="Times New Roman"/>
        </w:rPr>
        <w:t xml:space="preserve">ведется информация об организациях. </w:t>
      </w:r>
    </w:p>
    <w:p w:rsidR="00BB237D" w:rsidRPr="00E02966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Организация в ПО выступает в качестве своеобразного контейнера для пользователей. Каждый пользователь прикрепляется к той или иной организации. Действия, совершаемые пользователем (редактирование контактов</w:t>
      </w:r>
      <w:r w:rsidRPr="00253846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формирование заявок и т.д.)</w:t>
      </w:r>
      <w:r w:rsidRPr="00253846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совершаются от лица организации, к которой он прикреплен.</w:t>
      </w:r>
    </w:p>
    <w:p w:rsidR="00BB237D" w:rsidRPr="00253846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75184F">
        <w:rPr>
          <w:rFonts w:ascii="Times New Roman" w:hAnsi="Times New Roman"/>
        </w:rPr>
        <w:t xml:space="preserve">В данном справочнике </w:t>
      </w:r>
      <w:r>
        <w:rPr>
          <w:rFonts w:ascii="Times New Roman" w:hAnsi="Times New Roman"/>
        </w:rPr>
        <w:t>ведется следующая информация: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790"/>
      </w:tblGrid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252688">
              <w:rPr>
                <w:rFonts w:ascii="Times New Roman" w:hAnsi="Times New Roman"/>
                <w:lang w:val="en-US"/>
              </w:rPr>
              <w:t>Организация курирующая вводимую организацию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Организация, курирующая вводимую организацию</w:t>
            </w:r>
          </w:p>
        </w:tc>
      </w:tr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Территория*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Территория обслуживания вводимой организации</w:t>
            </w:r>
          </w:p>
        </w:tc>
      </w:tr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Название*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Название вводимой организации</w:t>
            </w:r>
          </w:p>
        </w:tc>
      </w:tr>
    </w:tbl>
    <w:p w:rsidR="00BB237D" w:rsidRPr="00721537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721537">
        <w:rPr>
          <w:rFonts w:ascii="Times New Roman" w:hAnsi="Times New Roman"/>
          <w:color w:val="C00000"/>
        </w:rPr>
        <w:t>Внимание! Территория обслуживания, выбранная в данном справочнике, ограничит пользователям организации список доступных для выбора улиц!</w:t>
      </w:r>
    </w:p>
    <w:p w:rsidR="00BB237D" w:rsidRPr="006375DB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Pr="00C87D8C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C87D8C">
        <w:rPr>
          <w:rFonts w:ascii="Times New Roman" w:hAnsi="Times New Roman"/>
          <w:b/>
        </w:rPr>
        <w:t>2.4</w:t>
      </w:r>
      <w:r w:rsidRPr="00C87D8C">
        <w:rPr>
          <w:rFonts w:ascii="Times New Roman" w:hAnsi="Times New Roman"/>
          <w:b/>
        </w:rPr>
        <w:tab/>
        <w:t>Справочник типов контактов</w:t>
      </w:r>
    </w:p>
    <w:p w:rsidR="00BB237D" w:rsidRPr="0075184F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75184F">
        <w:rPr>
          <w:rFonts w:ascii="Times New Roman" w:hAnsi="Times New Roman"/>
        </w:rPr>
        <w:t xml:space="preserve">В данном справочнике </w:t>
      </w:r>
      <w:r>
        <w:rPr>
          <w:rFonts w:ascii="Times New Roman" w:hAnsi="Times New Roman"/>
        </w:rPr>
        <w:t>ведется информация о типах (видах) контактов с клиентами</w:t>
      </w:r>
      <w:r w:rsidRPr="0075184F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790"/>
      </w:tblGrid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252688">
              <w:rPr>
                <w:rFonts w:ascii="Times New Roman" w:hAnsi="Times New Roman"/>
                <w:lang w:val="en-US"/>
              </w:rPr>
              <w:t>Название*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Название типа контакта</w:t>
            </w:r>
          </w:p>
        </w:tc>
      </w:tr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Маска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Регулярное выражение, применяемое к выявлению правильности вводимого при выборе данного контакта значения</w:t>
            </w:r>
          </w:p>
        </w:tc>
      </w:tr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Placeholder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Текстовое значение (подсказка) отображаемое перед вводом значения в контакт с данным типом </w:t>
            </w:r>
          </w:p>
        </w:tc>
      </w:tr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CSS</w:t>
            </w:r>
          </w:p>
        </w:tc>
        <w:tc>
          <w:tcPr>
            <w:tcW w:w="7790" w:type="dxa"/>
          </w:tcPr>
          <w:p w:rsidR="00BB237D" w:rsidRPr="00252688" w:rsidRDefault="00BB237D" w:rsidP="004245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  <w:lang w:val="en-US"/>
              </w:rPr>
              <w:t>CSS</w:t>
            </w:r>
            <w:r w:rsidRPr="00252688">
              <w:rPr>
                <w:rFonts w:ascii="Times New Roman" w:hAnsi="Times New Roman"/>
              </w:rPr>
              <w:t xml:space="preserve">-форматирование </w:t>
            </w:r>
            <w:r>
              <w:rPr>
                <w:rFonts w:ascii="Times New Roman" w:hAnsi="Times New Roman"/>
                <w:lang w:val="en-US"/>
              </w:rPr>
              <w:t>HTML</w:t>
            </w:r>
            <w:r w:rsidRPr="007A6FB1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 xml:space="preserve">элемента </w:t>
            </w:r>
            <w:r w:rsidRPr="00252688">
              <w:rPr>
                <w:rFonts w:ascii="Times New Roman" w:hAnsi="Times New Roman"/>
              </w:rPr>
              <w:t xml:space="preserve">типа контакта при отображении контакта </w:t>
            </w:r>
            <w:r>
              <w:rPr>
                <w:rFonts w:ascii="Times New Roman" w:hAnsi="Times New Roman"/>
              </w:rPr>
              <w:t xml:space="preserve">с данным типом </w:t>
            </w:r>
            <w:r w:rsidRPr="00252688">
              <w:rPr>
                <w:rFonts w:ascii="Times New Roman" w:hAnsi="Times New Roman"/>
              </w:rPr>
              <w:t xml:space="preserve">в списке контактов </w:t>
            </w:r>
            <w:r>
              <w:rPr>
                <w:rFonts w:ascii="Times New Roman" w:hAnsi="Times New Roman"/>
              </w:rPr>
              <w:t xml:space="preserve">клиента </w:t>
            </w:r>
            <w:r w:rsidRPr="00252688">
              <w:rPr>
                <w:rFonts w:ascii="Times New Roman" w:hAnsi="Times New Roman"/>
              </w:rPr>
              <w:t>(см. п.3.3)</w:t>
            </w:r>
          </w:p>
        </w:tc>
      </w:tr>
    </w:tbl>
    <w:p w:rsidR="00BB237D" w:rsidRPr="00566927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566927">
        <w:rPr>
          <w:rFonts w:ascii="Times New Roman" w:hAnsi="Times New Roman"/>
          <w:color w:val="C00000"/>
        </w:rPr>
        <w:t>Замечания:</w:t>
      </w:r>
    </w:p>
    <w:p w:rsidR="00BB237D" w:rsidRPr="00566927" w:rsidRDefault="00BB237D" w:rsidP="00A1442E">
      <w:pPr>
        <w:pStyle w:val="a3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/>
          <w:color w:val="C00000"/>
        </w:rPr>
      </w:pPr>
      <w:r w:rsidRPr="00566927">
        <w:rPr>
          <w:rFonts w:ascii="Times New Roman" w:hAnsi="Times New Roman"/>
          <w:color w:val="C00000"/>
        </w:rPr>
        <w:t xml:space="preserve">Ввиду сложности введенных в справочник типов контактов данных не рекомендуется </w:t>
      </w:r>
      <w:r>
        <w:rPr>
          <w:rFonts w:ascii="Times New Roman" w:hAnsi="Times New Roman"/>
          <w:color w:val="C00000"/>
        </w:rPr>
        <w:t>их</w:t>
      </w:r>
      <w:r w:rsidRPr="00566927">
        <w:rPr>
          <w:rFonts w:ascii="Times New Roman" w:hAnsi="Times New Roman"/>
          <w:color w:val="C00000"/>
        </w:rPr>
        <w:t xml:space="preserve"> самостоятельное изменение;</w:t>
      </w:r>
    </w:p>
    <w:p w:rsidR="00BB237D" w:rsidRPr="00566927" w:rsidRDefault="00BB237D" w:rsidP="00A1442E">
      <w:pPr>
        <w:pStyle w:val="a3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/>
          <w:color w:val="C00000"/>
        </w:rPr>
      </w:pPr>
      <w:r w:rsidRPr="00566927">
        <w:rPr>
          <w:rFonts w:ascii="Times New Roman" w:hAnsi="Times New Roman"/>
          <w:color w:val="C00000"/>
        </w:rPr>
        <w:t xml:space="preserve">При формировании </w:t>
      </w:r>
      <w:r>
        <w:rPr>
          <w:rFonts w:ascii="Times New Roman" w:hAnsi="Times New Roman"/>
          <w:color w:val="C00000"/>
        </w:rPr>
        <w:t>Р</w:t>
      </w:r>
      <w:r w:rsidRPr="00566927">
        <w:rPr>
          <w:rFonts w:ascii="Times New Roman" w:hAnsi="Times New Roman"/>
          <w:color w:val="C00000"/>
        </w:rPr>
        <w:t xml:space="preserve">еестра заявок </w:t>
      </w:r>
      <w:r>
        <w:rPr>
          <w:rFonts w:ascii="Times New Roman" w:hAnsi="Times New Roman"/>
          <w:color w:val="C00000"/>
        </w:rPr>
        <w:t xml:space="preserve">(см. 4.1) </w:t>
      </w:r>
      <w:r w:rsidRPr="00566927">
        <w:rPr>
          <w:rFonts w:ascii="Times New Roman" w:hAnsi="Times New Roman"/>
          <w:color w:val="C00000"/>
        </w:rPr>
        <w:t>в нем отображаются только контакты клиентов с типом «Телефон (основной)»;</w:t>
      </w:r>
    </w:p>
    <w:p w:rsidR="00BB237D" w:rsidRPr="00566927" w:rsidRDefault="00BB237D" w:rsidP="00A1442E">
      <w:pPr>
        <w:pStyle w:val="a3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/>
          <w:color w:val="C00000"/>
        </w:rPr>
      </w:pPr>
      <w:r w:rsidRPr="00566927">
        <w:rPr>
          <w:rFonts w:ascii="Times New Roman" w:hAnsi="Times New Roman"/>
          <w:color w:val="C00000"/>
        </w:rPr>
        <w:t xml:space="preserve"> Тип контакта «Телефон (основной)» позволяет </w:t>
      </w:r>
      <w:r>
        <w:rPr>
          <w:rFonts w:ascii="Times New Roman" w:hAnsi="Times New Roman"/>
          <w:color w:val="C00000"/>
        </w:rPr>
        <w:t>вводить</w:t>
      </w:r>
      <w:r w:rsidRPr="00566927">
        <w:rPr>
          <w:rFonts w:ascii="Times New Roman" w:hAnsi="Times New Roman"/>
          <w:color w:val="C00000"/>
        </w:rPr>
        <w:t xml:space="preserve"> в контакт клиента несколько телефонных номеров</w:t>
      </w:r>
      <w:r w:rsidRPr="004C4339">
        <w:rPr>
          <w:rFonts w:ascii="Times New Roman" w:hAnsi="Times New Roman"/>
          <w:color w:val="C00000"/>
        </w:rPr>
        <w:t>,</w:t>
      </w:r>
      <w:r>
        <w:rPr>
          <w:rFonts w:ascii="Times New Roman" w:hAnsi="Times New Roman"/>
          <w:color w:val="C00000"/>
        </w:rPr>
        <w:t xml:space="preserve"> разделяя их запятой</w:t>
      </w:r>
      <w:r w:rsidRPr="00566927">
        <w:rPr>
          <w:rFonts w:ascii="Times New Roman" w:hAnsi="Times New Roman"/>
          <w:color w:val="C00000"/>
        </w:rPr>
        <w:t xml:space="preserve">, например, телефон клиента и телефон сопровождающего </w:t>
      </w:r>
      <w:r>
        <w:rPr>
          <w:rFonts w:ascii="Times New Roman" w:hAnsi="Times New Roman"/>
          <w:color w:val="C00000"/>
        </w:rPr>
        <w:t>его</w:t>
      </w:r>
      <w:r w:rsidRPr="00566927">
        <w:rPr>
          <w:rFonts w:ascii="Times New Roman" w:hAnsi="Times New Roman"/>
          <w:color w:val="C00000"/>
        </w:rPr>
        <w:t xml:space="preserve"> гражданина.</w:t>
      </w:r>
    </w:p>
    <w:p w:rsidR="00BB237D" w:rsidRPr="006375DB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Pr="00D22BC3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D22BC3">
        <w:rPr>
          <w:rFonts w:ascii="Times New Roman" w:hAnsi="Times New Roman"/>
          <w:b/>
        </w:rPr>
        <w:t>2.5</w:t>
      </w:r>
      <w:r w:rsidRPr="00D22BC3">
        <w:rPr>
          <w:rFonts w:ascii="Times New Roman" w:hAnsi="Times New Roman"/>
          <w:b/>
        </w:rPr>
        <w:tab/>
        <w:t>Прочие справочники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Справочник улиц, документов, категорий, автотранспорта и</w:t>
      </w:r>
      <w:r w:rsidRPr="00E3304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пунктов доставки не имеют специфических особенностей. Их ведение не должно вызвать больших сложностей у Администратора.</w:t>
      </w:r>
    </w:p>
    <w:p w:rsidR="00BB237D" w:rsidRPr="006375DB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BB237D" w:rsidRPr="00E97098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97098">
        <w:rPr>
          <w:rFonts w:ascii="Times New Roman" w:hAnsi="Times New Roman"/>
          <w:b/>
        </w:rPr>
        <w:t>3.</w:t>
      </w:r>
      <w:r w:rsidRPr="00E97098">
        <w:rPr>
          <w:rFonts w:ascii="Times New Roman" w:hAnsi="Times New Roman"/>
          <w:b/>
        </w:rPr>
        <w:tab/>
        <w:t>Ввод данных клиента</w:t>
      </w:r>
    </w:p>
    <w:p w:rsidR="00BB237D" w:rsidRPr="00E97098" w:rsidRDefault="0042453E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pict>
          <v:shape id="_x0000_i1026" type="#_x0000_t75" style="width:453.75pt;height:235.5pt">
            <v:imagedata r:id="rId8" o:title=""/>
          </v:shape>
        </w:pic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  <w:lang w:val="en-US"/>
        </w:rPr>
      </w:pPr>
    </w:p>
    <w:p w:rsidR="00BB237D" w:rsidRPr="00E97098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E97098">
        <w:rPr>
          <w:rFonts w:ascii="Times New Roman" w:hAnsi="Times New Roman"/>
          <w:b/>
        </w:rPr>
        <w:t>3.1</w:t>
      </w:r>
      <w:r w:rsidRPr="00E97098">
        <w:rPr>
          <w:rFonts w:ascii="Times New Roman" w:hAnsi="Times New Roman"/>
          <w:b/>
        </w:rPr>
        <w:tab/>
        <w:t>Поиск клиента</w:t>
      </w:r>
    </w:p>
    <w:p w:rsidR="00BB237D" w:rsidRPr="000802D5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44546A"/>
        </w:rPr>
      </w:pPr>
      <w:r w:rsidRPr="000802D5">
        <w:rPr>
          <w:rFonts w:ascii="Times New Roman" w:hAnsi="Times New Roman"/>
          <w:color w:val="44546A"/>
        </w:rPr>
        <w:t>Поиск клиентов в ПО возможен только через СНИЛС!</w:t>
      </w:r>
    </w:p>
    <w:p w:rsidR="00BB237D" w:rsidRPr="005E2D4E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поиска клиента необходимо перейти в </w:t>
      </w:r>
      <w:r w:rsidRPr="001B7B8A">
        <w:rPr>
          <w:rFonts w:ascii="Times New Roman" w:hAnsi="Times New Roman"/>
          <w:i/>
        </w:rPr>
        <w:t>Раздел Поиск =&gt; поле СНИЛС =&gt; вв</w:t>
      </w:r>
      <w:r>
        <w:rPr>
          <w:rFonts w:ascii="Times New Roman" w:hAnsi="Times New Roman"/>
          <w:i/>
        </w:rPr>
        <w:t>ести</w:t>
      </w:r>
      <w:r w:rsidRPr="001B7B8A">
        <w:rPr>
          <w:rFonts w:ascii="Times New Roman" w:hAnsi="Times New Roman"/>
          <w:i/>
        </w:rPr>
        <w:t xml:space="preserve"> СНИЛС</w:t>
      </w:r>
      <w:r>
        <w:rPr>
          <w:rFonts w:ascii="Times New Roman" w:hAnsi="Times New Roman"/>
        </w:rPr>
        <w:t>.</w:t>
      </w:r>
    </w:p>
    <w:p w:rsidR="00BB237D" w:rsidRPr="0004134D" w:rsidRDefault="0042453E" w:rsidP="00A1442E">
      <w:pPr>
        <w:spacing w:after="0" w:line="240" w:lineRule="auto"/>
        <w:ind w:firstLine="28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pict>
          <v:shape id="_x0000_i1027" type="#_x0000_t75" style="width:449.25pt;height:143.25pt">
            <v:imagedata r:id="rId9" o:title=""/>
          </v:shape>
        </w:pic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Если клиент будет найден, кликом по нему осуществится переход в раздел Клиент.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Если клиент не будет найден и</w:t>
      </w:r>
      <w:r w:rsidRPr="00CD370D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есть необходимость в постановке клиента на учет, необходимо добавить клиента</w:t>
      </w:r>
      <w:r w:rsidRPr="00CD370D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нажав на кнопку «+» и автоматически перейдя в раздел Клиент.</w:t>
      </w:r>
    </w:p>
    <w:p w:rsidR="00BB237D" w:rsidRPr="006375DB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Pr="0001336E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01336E">
        <w:rPr>
          <w:rFonts w:ascii="Times New Roman" w:hAnsi="Times New Roman"/>
          <w:b/>
        </w:rPr>
        <w:t>3.2</w:t>
      </w:r>
      <w:r w:rsidRPr="0001336E">
        <w:rPr>
          <w:rFonts w:ascii="Times New Roman" w:hAnsi="Times New Roman"/>
          <w:b/>
        </w:rPr>
        <w:tab/>
        <w:t>Ввод общей информации о клиенте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разделе Клиент происходит добавление и редактирование информации о клиентах: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790"/>
      </w:tblGrid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252688">
              <w:rPr>
                <w:rFonts w:ascii="Times New Roman" w:hAnsi="Times New Roman"/>
              </w:rPr>
              <w:t>СНИЛС</w:t>
            </w:r>
            <w:r w:rsidRPr="00252688">
              <w:rPr>
                <w:rFonts w:ascii="Times New Roman" w:hAnsi="Times New Roman"/>
                <w:lang w:val="en-US"/>
              </w:rPr>
              <w:t>*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СНИЛС клиента</w:t>
            </w:r>
          </w:p>
        </w:tc>
      </w:tr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Имя*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Имя клиента</w:t>
            </w:r>
          </w:p>
        </w:tc>
      </w:tr>
      <w:tr w:rsidR="00BB237D" w:rsidRPr="00252688" w:rsidTr="00252688">
        <w:tc>
          <w:tcPr>
            <w:tcW w:w="2122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Отчество</w:t>
            </w:r>
          </w:p>
        </w:tc>
        <w:tc>
          <w:tcPr>
            <w:tcW w:w="7790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Отчество клиента</w:t>
            </w:r>
          </w:p>
        </w:tc>
      </w:tr>
    </w:tbl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Другая информация о клиенте, такая как фамилия, дата рождения, адрес проживания, паспортные данные, не вносится в базу данных</w:t>
      </w:r>
      <w:r w:rsidRPr="00CD37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ПО. 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База данных ПО не содержит в себе персональные данные граждан позволяющие идентифицировать их и</w:t>
      </w:r>
      <w:r w:rsidRPr="00CD370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таким образом</w:t>
      </w:r>
      <w:r w:rsidRPr="00CD370D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не подпадает под действие Ф</w:t>
      </w:r>
      <w:r w:rsidRPr="00B961B9">
        <w:rPr>
          <w:rFonts w:ascii="Times New Roman" w:hAnsi="Times New Roman"/>
        </w:rPr>
        <w:t>едеральн</w:t>
      </w:r>
      <w:r>
        <w:rPr>
          <w:rFonts w:ascii="Times New Roman" w:hAnsi="Times New Roman"/>
        </w:rPr>
        <w:t>ого</w:t>
      </w:r>
      <w:r w:rsidRPr="00B961B9">
        <w:rPr>
          <w:rFonts w:ascii="Times New Roman" w:hAnsi="Times New Roman"/>
        </w:rPr>
        <w:t xml:space="preserve"> закон</w:t>
      </w:r>
      <w:r>
        <w:rPr>
          <w:rFonts w:ascii="Times New Roman" w:hAnsi="Times New Roman"/>
        </w:rPr>
        <w:t>а</w:t>
      </w:r>
      <w:r w:rsidRPr="00B961B9">
        <w:rPr>
          <w:rFonts w:ascii="Times New Roman" w:hAnsi="Times New Roman"/>
        </w:rPr>
        <w:t xml:space="preserve"> "О персональных данных" от 27.07.2006 </w:t>
      </w:r>
      <w:r>
        <w:rPr>
          <w:rFonts w:ascii="Times New Roman" w:hAnsi="Times New Roman"/>
        </w:rPr>
        <w:t>№</w:t>
      </w:r>
      <w:r w:rsidRPr="00B961B9">
        <w:rPr>
          <w:rFonts w:ascii="Times New Roman" w:hAnsi="Times New Roman"/>
        </w:rPr>
        <w:t xml:space="preserve"> 152-ФЗ</w:t>
      </w:r>
      <w:r>
        <w:rPr>
          <w:rFonts w:ascii="Times New Roman" w:hAnsi="Times New Roman"/>
        </w:rPr>
        <w:t xml:space="preserve"> со всеми вытекающими из этого последствиями.</w:t>
      </w:r>
    </w:p>
    <w:p w:rsidR="00BB237D" w:rsidRPr="007949B0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color w:val="C00000"/>
        </w:rPr>
      </w:pPr>
      <w:r w:rsidRPr="007949B0">
        <w:rPr>
          <w:rFonts w:ascii="Times New Roman" w:hAnsi="Times New Roman"/>
          <w:color w:val="C00000"/>
        </w:rPr>
        <w:t>Внимание! Если в базе данных уже есть гражданин с вводимым номером СНИЛС, общая информация о клиенте не будет добавлена или изменена</w:t>
      </w:r>
      <w:r>
        <w:rPr>
          <w:rFonts w:ascii="Times New Roman" w:hAnsi="Times New Roman"/>
          <w:color w:val="C00000"/>
        </w:rPr>
        <w:t xml:space="preserve"> (нажатие кнопки Добавить или Изменить не приведет к переходу на другую страницу)</w:t>
      </w:r>
      <w:r w:rsidRPr="007949B0">
        <w:rPr>
          <w:rFonts w:ascii="Times New Roman" w:hAnsi="Times New Roman"/>
          <w:color w:val="C00000"/>
        </w:rPr>
        <w:t>!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Pr="00B961B9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  <w:r w:rsidRPr="00B961B9">
        <w:rPr>
          <w:rFonts w:ascii="Times New Roman" w:hAnsi="Times New Roman"/>
          <w:b/>
        </w:rPr>
        <w:lastRenderedPageBreak/>
        <w:t>3.3</w:t>
      </w:r>
      <w:r w:rsidRPr="00B961B9">
        <w:rPr>
          <w:rFonts w:ascii="Times New Roman" w:hAnsi="Times New Roman"/>
          <w:b/>
        </w:rPr>
        <w:tab/>
        <w:t>Ввод контакт</w:t>
      </w:r>
      <w:r>
        <w:rPr>
          <w:rFonts w:ascii="Times New Roman" w:hAnsi="Times New Roman"/>
          <w:b/>
        </w:rPr>
        <w:t>ной информации по клиенту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разделе Контакты производится добавление, редактирование и удаление контактной информации по клиенту. К такой информации относятся</w:t>
      </w:r>
      <w:r w:rsidRPr="00D3133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например</w:t>
      </w:r>
      <w:r w:rsidRPr="00D3133D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телефонные номера и </w:t>
      </w:r>
      <w:r>
        <w:rPr>
          <w:rFonts w:ascii="Times New Roman" w:hAnsi="Times New Roman"/>
          <w:lang w:val="en-US"/>
        </w:rPr>
        <w:t>email</w:t>
      </w:r>
      <w:r>
        <w:rPr>
          <w:rFonts w:ascii="Times New Roman" w:hAnsi="Times New Roman"/>
        </w:rPr>
        <w:t xml:space="preserve">. 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Как уже отмечалось ранее (см. п.</w:t>
      </w:r>
      <w:r w:rsidRPr="006A7319">
        <w:rPr>
          <w:rFonts w:ascii="Times New Roman" w:hAnsi="Times New Roman"/>
        </w:rPr>
        <w:t>2.4</w:t>
      </w:r>
      <w:r>
        <w:rPr>
          <w:rFonts w:ascii="Times New Roman" w:hAnsi="Times New Roman"/>
        </w:rPr>
        <w:t>), контакт с типом «Телефон (основной)» отобра</w:t>
      </w:r>
      <w:r w:rsidR="0042453E">
        <w:rPr>
          <w:rFonts w:ascii="Times New Roman" w:hAnsi="Times New Roman"/>
        </w:rPr>
        <w:t>жается в Реестре заявок (см. п.</w:t>
      </w:r>
      <w:r>
        <w:rPr>
          <w:rFonts w:ascii="Times New Roman" w:hAnsi="Times New Roman"/>
        </w:rPr>
        <w:t>4.1) в контактной информации о клиенте.</w:t>
      </w:r>
    </w:p>
    <w:p w:rsidR="00BB237D" w:rsidRPr="006375DB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Pr="00096DCA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096DCA">
        <w:rPr>
          <w:rFonts w:ascii="Times New Roman" w:hAnsi="Times New Roman"/>
          <w:b/>
        </w:rPr>
        <w:t>3.4</w:t>
      </w:r>
      <w:r w:rsidRPr="00096DCA">
        <w:rPr>
          <w:rFonts w:ascii="Times New Roman" w:hAnsi="Times New Roman"/>
          <w:b/>
        </w:rPr>
        <w:tab/>
        <w:t>Ввод льготных категорий клиента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разделе Категории производится добавление, редактирование и удаление категорий клиента.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Категории клиента выбираются из справочника категорий.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Каждая категория клиента описывается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932"/>
      </w:tblGrid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  <w:lang w:val="en-US"/>
              </w:rPr>
              <w:t>Вид категории*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Категория из справочника категорий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Документ подтверждающий право*</w:t>
            </w:r>
          </w:p>
        </w:tc>
        <w:tc>
          <w:tcPr>
            <w:tcW w:w="7932" w:type="dxa"/>
          </w:tcPr>
          <w:p w:rsidR="00BB237D" w:rsidRPr="00252688" w:rsidRDefault="00BB237D" w:rsidP="004245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Вид </w:t>
            </w:r>
            <w:r w:rsidR="0042453E">
              <w:rPr>
                <w:rFonts w:ascii="Times New Roman" w:hAnsi="Times New Roman"/>
              </w:rPr>
              <w:t>д</w:t>
            </w:r>
            <w:r w:rsidR="0042453E" w:rsidRPr="00252688">
              <w:rPr>
                <w:rFonts w:ascii="Times New Roman" w:hAnsi="Times New Roman"/>
              </w:rPr>
              <w:t>окумент</w:t>
            </w:r>
            <w:r w:rsidR="0042453E">
              <w:rPr>
                <w:rFonts w:ascii="Times New Roman" w:hAnsi="Times New Roman"/>
              </w:rPr>
              <w:t>а,</w:t>
            </w:r>
            <w:r>
              <w:rPr>
                <w:rFonts w:ascii="Times New Roman" w:hAnsi="Times New Roman"/>
              </w:rPr>
              <w:t xml:space="preserve"> подтверждающего</w:t>
            </w:r>
            <w:r w:rsidRPr="00252688">
              <w:rPr>
                <w:rFonts w:ascii="Times New Roman" w:hAnsi="Times New Roman"/>
              </w:rPr>
              <w:t xml:space="preserve"> категорию из справочника документов подтверждающих категорию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Серия документа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Серия </w:t>
            </w:r>
            <w:r w:rsidR="0042453E" w:rsidRPr="00252688">
              <w:rPr>
                <w:rFonts w:ascii="Times New Roman" w:hAnsi="Times New Roman"/>
              </w:rPr>
              <w:t>документа,</w:t>
            </w:r>
            <w:r w:rsidRPr="00252688">
              <w:rPr>
                <w:rFonts w:ascii="Times New Roman" w:hAnsi="Times New Roman"/>
              </w:rPr>
              <w:t xml:space="preserve"> подтверждающего категорию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Номер документа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Номер </w:t>
            </w:r>
            <w:r w:rsidR="0042453E" w:rsidRPr="00252688">
              <w:rPr>
                <w:rFonts w:ascii="Times New Roman" w:hAnsi="Times New Roman"/>
              </w:rPr>
              <w:t>документа,</w:t>
            </w:r>
            <w:r w:rsidRPr="00252688">
              <w:rPr>
                <w:rFonts w:ascii="Times New Roman" w:hAnsi="Times New Roman"/>
              </w:rPr>
              <w:t xml:space="preserve"> подтверждающего категорию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Дата документа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Дата выдачи </w:t>
            </w:r>
            <w:r w:rsidR="0042453E" w:rsidRPr="00252688">
              <w:rPr>
                <w:rFonts w:ascii="Times New Roman" w:hAnsi="Times New Roman"/>
              </w:rPr>
              <w:t>документа,</w:t>
            </w:r>
            <w:r w:rsidRPr="00252688">
              <w:rPr>
                <w:rFonts w:ascii="Times New Roman" w:hAnsi="Times New Roman"/>
              </w:rPr>
              <w:t xml:space="preserve"> подтверждающего категорию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Дата начала*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Дата начала действия категории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Дата окончания*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Дата окончания действия категории (если </w:t>
            </w:r>
            <w:r>
              <w:rPr>
                <w:rFonts w:ascii="Times New Roman" w:hAnsi="Times New Roman"/>
              </w:rPr>
              <w:t xml:space="preserve">категория действует </w:t>
            </w:r>
            <w:r w:rsidRPr="00252688">
              <w:rPr>
                <w:rFonts w:ascii="Times New Roman" w:hAnsi="Times New Roman"/>
              </w:rPr>
              <w:t>пожизненно, то рекомендуется выб</w:t>
            </w:r>
            <w:r>
              <w:rPr>
                <w:rFonts w:ascii="Times New Roman" w:hAnsi="Times New Roman"/>
              </w:rPr>
              <w:t>и</w:t>
            </w:r>
            <w:r w:rsidRPr="00252688">
              <w:rPr>
                <w:rFonts w:ascii="Times New Roman" w:hAnsi="Times New Roman"/>
              </w:rPr>
              <w:t xml:space="preserve">рать </w:t>
            </w:r>
            <w:r>
              <w:rPr>
                <w:rFonts w:ascii="Times New Roman" w:hAnsi="Times New Roman"/>
              </w:rPr>
              <w:t>дату «</w:t>
            </w:r>
            <w:r w:rsidRPr="00252688">
              <w:rPr>
                <w:rFonts w:ascii="Times New Roman" w:hAnsi="Times New Roman"/>
              </w:rPr>
              <w:t>01.01.2100</w:t>
            </w:r>
            <w:r>
              <w:rPr>
                <w:rFonts w:ascii="Times New Roman" w:hAnsi="Times New Roman"/>
              </w:rPr>
              <w:t>»</w:t>
            </w:r>
            <w:r w:rsidRPr="00252688">
              <w:rPr>
                <w:rFonts w:ascii="Times New Roman" w:hAnsi="Times New Roman"/>
              </w:rPr>
              <w:t>)</w:t>
            </w:r>
          </w:p>
        </w:tc>
      </w:tr>
    </w:tbl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Pr="00096E04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096E04">
        <w:rPr>
          <w:rFonts w:ascii="Times New Roman" w:hAnsi="Times New Roman"/>
          <w:b/>
        </w:rPr>
        <w:t>3.5</w:t>
      </w:r>
      <w:r w:rsidRPr="00096E04">
        <w:rPr>
          <w:rFonts w:ascii="Times New Roman" w:hAnsi="Times New Roman"/>
          <w:b/>
        </w:rPr>
        <w:tab/>
        <w:t xml:space="preserve">Ввод </w:t>
      </w:r>
      <w:r>
        <w:rPr>
          <w:rFonts w:ascii="Times New Roman" w:hAnsi="Times New Roman"/>
          <w:b/>
        </w:rPr>
        <w:t>заявок</w:t>
      </w:r>
      <w:r w:rsidRPr="00096E04">
        <w:rPr>
          <w:rFonts w:ascii="Times New Roman" w:hAnsi="Times New Roman"/>
          <w:b/>
        </w:rPr>
        <w:t xml:space="preserve"> клиента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разделе Заявки осуществляется добавление, редактирование и удаление заявок. 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Заявки со статусом «заявлено» редактируются и удаляются только пользователями с ролью Оператор или Координатор.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BA287B">
        <w:rPr>
          <w:rFonts w:ascii="Times New Roman" w:hAnsi="Times New Roman"/>
        </w:rPr>
        <w:t>Заявки со статусом «</w:t>
      </w:r>
      <w:r>
        <w:rPr>
          <w:rFonts w:ascii="Times New Roman" w:hAnsi="Times New Roman"/>
        </w:rPr>
        <w:t>одобрено</w:t>
      </w:r>
      <w:r w:rsidRPr="00BA287B">
        <w:rPr>
          <w:rFonts w:ascii="Times New Roman" w:hAnsi="Times New Roman"/>
        </w:rPr>
        <w:t>» редактируются и удаляются только пользователями с ролью Координатор.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целях сохранения истории перевозок</w:t>
      </w:r>
      <w:r w:rsidRPr="00846D0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заявки со статусом «выполнено», «отказано» и «отменено» не редактируются и не удаляются!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BA287B">
        <w:rPr>
          <w:rFonts w:ascii="Times New Roman" w:hAnsi="Times New Roman"/>
        </w:rPr>
        <w:t xml:space="preserve">Каждая </w:t>
      </w:r>
      <w:r>
        <w:rPr>
          <w:rFonts w:ascii="Times New Roman" w:hAnsi="Times New Roman"/>
        </w:rPr>
        <w:t>заявка</w:t>
      </w:r>
      <w:r w:rsidRPr="00BA287B">
        <w:rPr>
          <w:rFonts w:ascii="Times New Roman" w:hAnsi="Times New Roman"/>
        </w:rPr>
        <w:t xml:space="preserve"> клиента описывается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932"/>
      </w:tblGrid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  <w:lang w:val="en-US"/>
              </w:rPr>
              <w:t>Пункт доставки*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Вид пункта доставки из справочника пунктов доставки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Категория*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Категория клиен</w:t>
            </w:r>
            <w:r w:rsidR="0042453E">
              <w:rPr>
                <w:rFonts w:ascii="Times New Roman" w:hAnsi="Times New Roman"/>
              </w:rPr>
              <w:t>та из раздела Категории (см. п.</w:t>
            </w:r>
            <w:r w:rsidRPr="00252688">
              <w:rPr>
                <w:rFonts w:ascii="Times New Roman" w:hAnsi="Times New Roman"/>
              </w:rPr>
              <w:t>3.4.)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A.Улица*</w:t>
            </w:r>
          </w:p>
        </w:tc>
        <w:tc>
          <w:tcPr>
            <w:tcW w:w="7932" w:type="dxa"/>
            <w:vMerge w:val="restart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Место отправления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A.Дом*</w:t>
            </w:r>
          </w:p>
        </w:tc>
        <w:tc>
          <w:tcPr>
            <w:tcW w:w="7932" w:type="dxa"/>
            <w:vMerge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A.Корп</w:t>
            </w:r>
          </w:p>
        </w:tc>
        <w:tc>
          <w:tcPr>
            <w:tcW w:w="7932" w:type="dxa"/>
            <w:vMerge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Б.Улица*</w:t>
            </w:r>
          </w:p>
        </w:tc>
        <w:tc>
          <w:tcPr>
            <w:tcW w:w="7932" w:type="dxa"/>
            <w:vMerge w:val="restart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Место назначения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Б.Дом*</w:t>
            </w:r>
          </w:p>
        </w:tc>
        <w:tc>
          <w:tcPr>
            <w:tcW w:w="7932" w:type="dxa"/>
            <w:vMerge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Б.Корп</w:t>
            </w:r>
          </w:p>
        </w:tc>
        <w:tc>
          <w:tcPr>
            <w:tcW w:w="7932" w:type="dxa"/>
            <w:vMerge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Комментарий</w:t>
            </w:r>
          </w:p>
        </w:tc>
        <w:tc>
          <w:tcPr>
            <w:tcW w:w="7932" w:type="dxa"/>
          </w:tcPr>
          <w:p w:rsidR="00BB237D" w:rsidRPr="00846D0F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Комментарий пользователя к заявке</w:t>
            </w:r>
            <w:r w:rsidRPr="00846D0F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замечания клиента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Автотранспорт*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Автотранспорт из закрепленного за организацией пользователя справочника автотранспорта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А.Дата и время*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Запланированные д</w:t>
            </w:r>
            <w:r w:rsidRPr="00252688">
              <w:rPr>
                <w:rFonts w:ascii="Times New Roman" w:hAnsi="Times New Roman"/>
              </w:rPr>
              <w:t>ата и время отправления</w:t>
            </w:r>
            <w:r>
              <w:rPr>
                <w:rFonts w:ascii="Times New Roman" w:hAnsi="Times New Roman"/>
              </w:rPr>
              <w:t xml:space="preserve"> из места отправления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Б.Время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Время прибытия в место назначения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Статус заявки</w:t>
            </w:r>
          </w:p>
        </w:tc>
        <w:tc>
          <w:tcPr>
            <w:tcW w:w="7932" w:type="dxa"/>
          </w:tcPr>
          <w:p w:rsidR="00BB237D" w:rsidRPr="00252688" w:rsidRDefault="0042453E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Состояние заявки,</w:t>
            </w:r>
            <w:r w:rsidR="00BB237D" w:rsidRPr="00252688">
              <w:rPr>
                <w:rFonts w:ascii="Times New Roman" w:hAnsi="Times New Roman"/>
              </w:rPr>
              <w:t xml:space="preserve"> </w:t>
            </w:r>
            <w:r w:rsidR="00BB237D">
              <w:rPr>
                <w:rFonts w:ascii="Times New Roman" w:hAnsi="Times New Roman"/>
              </w:rPr>
              <w:t xml:space="preserve">содержащее одно из следующих значений: </w:t>
            </w:r>
            <w:r w:rsidR="00BB237D" w:rsidRPr="00252688">
              <w:rPr>
                <w:rFonts w:ascii="Times New Roman" w:hAnsi="Times New Roman"/>
              </w:rPr>
              <w:t>«заявлено», «одобрено», «выполн</w:t>
            </w:r>
            <w:r w:rsidR="00BB237D">
              <w:rPr>
                <w:rFonts w:ascii="Times New Roman" w:hAnsi="Times New Roman"/>
              </w:rPr>
              <w:t>ено», «отказано» или «отменено»</w:t>
            </w:r>
          </w:p>
        </w:tc>
      </w:tr>
    </w:tbl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Pr="0024581F" w:rsidRDefault="00BB237D" w:rsidP="00A1442E">
      <w:pPr>
        <w:pStyle w:val="a3"/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  <w:r w:rsidRPr="0024581F">
        <w:rPr>
          <w:rFonts w:ascii="Times New Roman" w:hAnsi="Times New Roman"/>
          <w:b/>
        </w:rPr>
        <w:lastRenderedPageBreak/>
        <w:t>Формирование отчетности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Все отчеты ПО расположены в разделе Отчет на одноименных закладках. </w:t>
      </w:r>
    </w:p>
    <w:p w:rsidR="00BB237D" w:rsidRPr="005E2D4E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Имеется возможность получения отчетов в виде файла с расширением «</w:t>
      </w:r>
      <w:r w:rsidRPr="00A055A6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xlsx</w:t>
      </w:r>
      <w:r>
        <w:rPr>
          <w:rFonts w:ascii="Times New Roman" w:hAnsi="Times New Roman"/>
        </w:rPr>
        <w:t>» (кнопка Загрузить).</w:t>
      </w:r>
    </w:p>
    <w:p w:rsidR="00BB237D" w:rsidRDefault="0042453E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pict>
          <v:shape id="_x0000_i1028" type="#_x0000_t75" style="width:448.5pt;height:312pt">
            <v:imagedata r:id="rId10" o:title=""/>
          </v:shape>
        </w:pict>
      </w:r>
    </w:p>
    <w:p w:rsidR="00BB237D" w:rsidRPr="009C2D81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Pr="0024581F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  <w:r w:rsidRPr="0024581F">
        <w:rPr>
          <w:rFonts w:ascii="Times New Roman" w:hAnsi="Times New Roman"/>
          <w:b/>
        </w:rPr>
        <w:t>4.1</w:t>
      </w:r>
      <w:r w:rsidRPr="0024581F">
        <w:rPr>
          <w:rFonts w:ascii="Times New Roman" w:hAnsi="Times New Roman"/>
          <w:b/>
        </w:rPr>
        <w:tab/>
        <w:t>Реестр заявок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Реестр заявок – это отчет для выявления и ведения, сформированных пользователями заявок.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Клик по заявке в этом Реестре заявок переводит заявку в режим редактирования (если заявка имеет статус «заявлено» или «одобрено») или просмотр (если заявка имеет статус «выполнено», «отказано» или «отменено»).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Формирование Реестра заявок определяется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932"/>
      </w:tblGrid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  <w:lang w:val="en-US"/>
              </w:rPr>
              <w:t>Дата начала*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Дата (включительно) с которой должен начинаться период, в который должны входить отбираемые заявки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Дата окончания*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Дата (включительно) которой должен оканчиваться период, в который должны входить отбираемые заявки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Организация*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Организация, специалисты которой сформировали отбираемые заявки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Отбор (с подч. орган.)</w:t>
            </w:r>
          </w:p>
        </w:tc>
        <w:tc>
          <w:tcPr>
            <w:tcW w:w="7932" w:type="dxa"/>
          </w:tcPr>
          <w:p w:rsidR="00BB237D" w:rsidRPr="00252688" w:rsidRDefault="00BB237D" w:rsidP="004245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Отбирать ли заявки, сформированные специалистами других организаций, ку</w:t>
            </w:r>
            <w:r>
              <w:rPr>
                <w:rFonts w:ascii="Times New Roman" w:hAnsi="Times New Roman"/>
              </w:rPr>
              <w:t xml:space="preserve">рируемых выбранной </w:t>
            </w:r>
            <w:r w:rsidR="0042453E">
              <w:rPr>
                <w:rFonts w:ascii="Times New Roman" w:hAnsi="Times New Roman"/>
              </w:rPr>
              <w:t>организацией</w:t>
            </w:r>
            <w:r w:rsidR="0042453E" w:rsidRPr="00252688">
              <w:rPr>
                <w:rFonts w:ascii="Times New Roman" w:hAnsi="Times New Roman"/>
              </w:rPr>
              <w:t xml:space="preserve"> (</w:t>
            </w:r>
            <w:r w:rsidRPr="00252688">
              <w:rPr>
                <w:rFonts w:ascii="Times New Roman" w:hAnsi="Times New Roman"/>
              </w:rPr>
              <w:t>см. п.2.3)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Статус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 xml:space="preserve">Отбирать заявки </w:t>
            </w:r>
            <w:r>
              <w:rPr>
                <w:rFonts w:ascii="Times New Roman" w:hAnsi="Times New Roman"/>
              </w:rPr>
              <w:t xml:space="preserve">только </w:t>
            </w:r>
            <w:r w:rsidRPr="00252688">
              <w:rPr>
                <w:rFonts w:ascii="Times New Roman" w:hAnsi="Times New Roman"/>
              </w:rPr>
              <w:t>с указанным статусом</w:t>
            </w:r>
          </w:p>
        </w:tc>
      </w:tr>
    </w:tbl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BB237D" w:rsidRPr="009C2D81" w:rsidRDefault="00BB237D" w:rsidP="00A1442E">
      <w:pPr>
        <w:pStyle w:val="a3"/>
        <w:numPr>
          <w:ilvl w:val="1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/>
          <w:b/>
        </w:rPr>
      </w:pPr>
      <w:r w:rsidRPr="009C2D81">
        <w:rPr>
          <w:rFonts w:ascii="Times New Roman" w:hAnsi="Times New Roman"/>
          <w:b/>
        </w:rPr>
        <w:t>Отчет о деятельности</w:t>
      </w:r>
      <w:bookmarkStart w:id="0" w:name="_GoBack"/>
      <w:bookmarkEnd w:id="0"/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Отчет о деятельности – это статистический ежемесячный отчет о деятельности службы «Социальное такси».</w:t>
      </w:r>
    </w:p>
    <w:p w:rsidR="00BB237D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Формирование Отчета о деятельности определяется следующей информацией: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7932"/>
      </w:tblGrid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52688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  <w:lang w:val="en-US"/>
              </w:rPr>
              <w:t>Год*</w:t>
            </w:r>
          </w:p>
        </w:tc>
        <w:tc>
          <w:tcPr>
            <w:tcW w:w="7932" w:type="dxa"/>
            <w:vMerge w:val="restart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Период, в который должны входить отбираемые заявки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Месяц*</w:t>
            </w:r>
          </w:p>
        </w:tc>
        <w:tc>
          <w:tcPr>
            <w:tcW w:w="7932" w:type="dxa"/>
            <w:vMerge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Организация*</w:t>
            </w:r>
          </w:p>
        </w:tc>
        <w:tc>
          <w:tcPr>
            <w:tcW w:w="7932" w:type="dxa"/>
          </w:tcPr>
          <w:p w:rsidR="00BB237D" w:rsidRPr="00252688" w:rsidRDefault="00BB237D" w:rsidP="00252688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Организация, специалисты которой сформировали отбираемые заявки</w:t>
            </w:r>
          </w:p>
        </w:tc>
      </w:tr>
      <w:tr w:rsidR="00BB237D" w:rsidRPr="00252688" w:rsidTr="00252688">
        <w:tc>
          <w:tcPr>
            <w:tcW w:w="1980" w:type="dxa"/>
          </w:tcPr>
          <w:p w:rsidR="00BB237D" w:rsidRPr="00252688" w:rsidRDefault="00BB237D" w:rsidP="0066667F">
            <w:pPr>
              <w:spacing w:after="0" w:line="240" w:lineRule="auto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Отбор (с подч. орган.)</w:t>
            </w:r>
          </w:p>
        </w:tc>
        <w:tc>
          <w:tcPr>
            <w:tcW w:w="7932" w:type="dxa"/>
          </w:tcPr>
          <w:p w:rsidR="00BB237D" w:rsidRPr="00252688" w:rsidRDefault="00BB237D" w:rsidP="004245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52688">
              <w:rPr>
                <w:rFonts w:ascii="Times New Roman" w:hAnsi="Times New Roman"/>
              </w:rPr>
              <w:t>Отбирать ли заявки, сформированные специалистами других организаций, курируемых выбранной организацией (см. п.2.3)</w:t>
            </w:r>
          </w:p>
        </w:tc>
      </w:tr>
    </w:tbl>
    <w:p w:rsidR="00BB237D" w:rsidRPr="00545C78" w:rsidRDefault="00BB237D" w:rsidP="00A1442E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sectPr w:rsidR="00BB237D" w:rsidRPr="00545C78" w:rsidSect="00496F56">
      <w:headerReference w:type="default" r:id="rId11"/>
      <w:footerReference w:type="default" r:id="rId12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C3A" w:rsidRDefault="00654C3A">
      <w:r>
        <w:separator/>
      </w:r>
    </w:p>
  </w:endnote>
  <w:endnote w:type="continuationSeparator" w:id="0">
    <w:p w:rsidR="00654C3A" w:rsidRDefault="00654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37D" w:rsidRPr="00E97C2D" w:rsidRDefault="00BB237D" w:rsidP="00E97C2D">
    <w:pPr>
      <w:pStyle w:val="a7"/>
      <w:jc w:val="center"/>
      <w:rPr>
        <w:rFonts w:ascii="Times New Roman" w:hAnsi="Times New Roman"/>
        <w:sz w:val="16"/>
        <w:szCs w:val="16"/>
      </w:rPr>
    </w:pPr>
    <w:r w:rsidRPr="00E97C2D">
      <w:rPr>
        <w:rStyle w:val="aa"/>
        <w:rFonts w:ascii="Times New Roman" w:hAnsi="Times New Roman"/>
        <w:sz w:val="16"/>
        <w:szCs w:val="16"/>
      </w:rPr>
      <w:t xml:space="preserve">Страница </w:t>
    </w:r>
    <w:r w:rsidRPr="00E97C2D">
      <w:rPr>
        <w:rStyle w:val="aa"/>
        <w:rFonts w:ascii="Times New Roman" w:hAnsi="Times New Roman"/>
        <w:sz w:val="16"/>
        <w:szCs w:val="16"/>
      </w:rPr>
      <w:fldChar w:fldCharType="begin"/>
    </w:r>
    <w:r w:rsidRPr="00E97C2D">
      <w:rPr>
        <w:rStyle w:val="aa"/>
        <w:rFonts w:ascii="Times New Roman" w:hAnsi="Times New Roman"/>
        <w:sz w:val="16"/>
        <w:szCs w:val="16"/>
      </w:rPr>
      <w:instrText xml:space="preserve"> PAGE </w:instrText>
    </w:r>
    <w:r w:rsidRPr="00E97C2D">
      <w:rPr>
        <w:rStyle w:val="aa"/>
        <w:rFonts w:ascii="Times New Roman" w:hAnsi="Times New Roman"/>
        <w:sz w:val="16"/>
        <w:szCs w:val="16"/>
      </w:rPr>
      <w:fldChar w:fldCharType="separate"/>
    </w:r>
    <w:r w:rsidR="0042453E">
      <w:rPr>
        <w:rStyle w:val="aa"/>
        <w:rFonts w:ascii="Times New Roman" w:hAnsi="Times New Roman"/>
        <w:noProof/>
        <w:sz w:val="16"/>
        <w:szCs w:val="16"/>
      </w:rPr>
      <w:t>6</w:t>
    </w:r>
    <w:r w:rsidRPr="00E97C2D">
      <w:rPr>
        <w:rStyle w:val="aa"/>
        <w:rFonts w:ascii="Times New Roman" w:hAnsi="Times New Roman"/>
        <w:sz w:val="16"/>
        <w:szCs w:val="16"/>
      </w:rPr>
      <w:fldChar w:fldCharType="end"/>
    </w:r>
    <w:r w:rsidRPr="00E97C2D">
      <w:rPr>
        <w:rStyle w:val="aa"/>
        <w:rFonts w:ascii="Times New Roman" w:hAnsi="Times New Roman"/>
        <w:sz w:val="16"/>
        <w:szCs w:val="16"/>
      </w:rPr>
      <w:t xml:space="preserve"> из </w:t>
    </w:r>
    <w:r w:rsidRPr="00E97C2D">
      <w:rPr>
        <w:rStyle w:val="aa"/>
        <w:rFonts w:ascii="Times New Roman" w:hAnsi="Times New Roman"/>
        <w:sz w:val="16"/>
        <w:szCs w:val="16"/>
      </w:rPr>
      <w:fldChar w:fldCharType="begin"/>
    </w:r>
    <w:r w:rsidRPr="00E97C2D">
      <w:rPr>
        <w:rStyle w:val="aa"/>
        <w:rFonts w:ascii="Times New Roman" w:hAnsi="Times New Roman"/>
        <w:sz w:val="16"/>
        <w:szCs w:val="16"/>
      </w:rPr>
      <w:instrText xml:space="preserve"> NUMPAGES </w:instrText>
    </w:r>
    <w:r w:rsidRPr="00E97C2D">
      <w:rPr>
        <w:rStyle w:val="aa"/>
        <w:rFonts w:ascii="Times New Roman" w:hAnsi="Times New Roman"/>
        <w:sz w:val="16"/>
        <w:szCs w:val="16"/>
      </w:rPr>
      <w:fldChar w:fldCharType="separate"/>
    </w:r>
    <w:r w:rsidR="0042453E">
      <w:rPr>
        <w:rStyle w:val="aa"/>
        <w:rFonts w:ascii="Times New Roman" w:hAnsi="Times New Roman"/>
        <w:noProof/>
        <w:sz w:val="16"/>
        <w:szCs w:val="16"/>
      </w:rPr>
      <w:t>6</w:t>
    </w:r>
    <w:r w:rsidRPr="00E97C2D">
      <w:rPr>
        <w:rStyle w:val="aa"/>
        <w:rFonts w:ascii="Times New Roman" w:hAnsi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C3A" w:rsidRDefault="00654C3A">
      <w:r>
        <w:separator/>
      </w:r>
    </w:p>
  </w:footnote>
  <w:footnote w:type="continuationSeparator" w:id="0">
    <w:p w:rsidR="00654C3A" w:rsidRDefault="00654C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37D" w:rsidRPr="00E97C2D" w:rsidRDefault="00BB237D" w:rsidP="00E97C2D">
    <w:pPr>
      <w:pStyle w:val="a5"/>
      <w:jc w:val="center"/>
      <w:rPr>
        <w:rFonts w:ascii="Times New Roman" w:hAnsi="Times New Roman"/>
        <w:sz w:val="16"/>
        <w:szCs w:val="16"/>
      </w:rPr>
    </w:pPr>
    <w:r w:rsidRPr="000028C5">
      <w:rPr>
        <w:rFonts w:ascii="Times New Roman" w:hAnsi="Times New Roman"/>
        <w:sz w:val="16"/>
        <w:szCs w:val="16"/>
      </w:rPr>
      <w:t xml:space="preserve">Комитет социальной политики города Челябинска. </w:t>
    </w:r>
    <w:r>
      <w:rPr>
        <w:rFonts w:ascii="Times New Roman" w:hAnsi="Times New Roman"/>
        <w:sz w:val="16"/>
        <w:szCs w:val="16"/>
      </w:rPr>
      <w:t>Отдел программного обеспечения предоставления и финансирования льгот и субсидий.</w:t>
    </w:r>
    <w:r w:rsidRPr="00E02966">
      <w:rPr>
        <w:rFonts w:ascii="Times New Roman" w:hAnsi="Times New Roman"/>
        <w:sz w:val="16"/>
        <w:szCs w:val="16"/>
      </w:rPr>
      <w:br/>
    </w:r>
    <w:r>
      <w:rPr>
        <w:rFonts w:ascii="Times New Roman" w:hAnsi="Times New Roman"/>
        <w:sz w:val="16"/>
        <w:szCs w:val="16"/>
      </w:rPr>
      <w:t xml:space="preserve">Контактное лицо: Тутаев Р. Х. </w:t>
    </w:r>
    <w:r w:rsidRPr="000028C5">
      <w:rPr>
        <w:rFonts w:ascii="Times New Roman" w:hAnsi="Times New Roman"/>
        <w:sz w:val="16"/>
        <w:szCs w:val="16"/>
      </w:rPr>
      <w:t>Телефон: 8 351 729 82 23</w:t>
    </w:r>
    <w:r>
      <w:rPr>
        <w:rFonts w:ascii="Times New Roman" w:hAnsi="Times New Roman"/>
        <w:sz w:val="16"/>
        <w:szCs w:val="16"/>
      </w:rPr>
      <w:t xml:space="preserve"> </w:t>
    </w:r>
    <w:r>
      <w:rPr>
        <w:rFonts w:ascii="Times New Roman" w:hAnsi="Times New Roman"/>
        <w:sz w:val="16"/>
        <w:szCs w:val="16"/>
        <w:lang w:val="en-US"/>
      </w:rPr>
      <w:t>Email</w:t>
    </w:r>
    <w:r>
      <w:rPr>
        <w:rFonts w:ascii="Times New Roman" w:hAnsi="Times New Roman"/>
        <w:sz w:val="16"/>
        <w:szCs w:val="16"/>
      </w:rPr>
      <w:t xml:space="preserve">: </w:t>
    </w:r>
    <w:hyperlink r:id="rId1" w:history="1">
      <w:r w:rsidRPr="00ED7AFD">
        <w:rPr>
          <w:rStyle w:val="a9"/>
          <w:rFonts w:ascii="Times New Roman" w:hAnsi="Times New Roman"/>
          <w:sz w:val="16"/>
          <w:szCs w:val="16"/>
          <w:lang w:val="en-US"/>
        </w:rPr>
        <w:t>usz</w:t>
      </w:r>
      <w:r w:rsidRPr="000028C5">
        <w:rPr>
          <w:rStyle w:val="a9"/>
          <w:rFonts w:ascii="Times New Roman" w:hAnsi="Times New Roman"/>
          <w:sz w:val="16"/>
          <w:szCs w:val="16"/>
        </w:rPr>
        <w:t>@</w:t>
      </w:r>
      <w:r w:rsidRPr="00ED7AFD">
        <w:rPr>
          <w:rStyle w:val="a9"/>
          <w:rFonts w:ascii="Times New Roman" w:hAnsi="Times New Roman"/>
          <w:sz w:val="16"/>
          <w:szCs w:val="16"/>
          <w:lang w:val="en-US"/>
        </w:rPr>
        <w:t>cheladmin</w:t>
      </w:r>
      <w:r w:rsidRPr="000028C5">
        <w:rPr>
          <w:rStyle w:val="a9"/>
          <w:rFonts w:ascii="Times New Roman" w:hAnsi="Times New Roman"/>
          <w:sz w:val="16"/>
          <w:szCs w:val="16"/>
        </w:rPr>
        <w:t>.</w:t>
      </w:r>
      <w:r w:rsidRPr="00ED7AFD">
        <w:rPr>
          <w:rStyle w:val="a9"/>
          <w:rFonts w:ascii="Times New Roman" w:hAnsi="Times New Roman"/>
          <w:sz w:val="16"/>
          <w:szCs w:val="16"/>
          <w:lang w:val="en-US"/>
        </w:rPr>
        <w:t>ru</w:t>
      </w:r>
    </w:hyperlink>
    <w:r w:rsidRPr="000028C5">
      <w:rPr>
        <w:rFonts w:ascii="Times New Roman" w:hAnsi="Times New Roman"/>
        <w:sz w:val="16"/>
        <w:szCs w:val="16"/>
      </w:rPr>
      <w:t xml:space="preserve"> </w:t>
    </w:r>
    <w:r>
      <w:rPr>
        <w:rFonts w:ascii="Times New Roman" w:hAnsi="Times New Roman"/>
        <w:sz w:val="16"/>
        <w:szCs w:val="16"/>
      </w:rPr>
      <w:t>Сайт:</w:t>
    </w:r>
    <w:r w:rsidRPr="000028C5">
      <w:rPr>
        <w:rFonts w:ascii="Times New Roman" w:hAnsi="Times New Roman"/>
        <w:sz w:val="16"/>
        <w:szCs w:val="16"/>
      </w:rPr>
      <w:t xml:space="preserve"> </w:t>
    </w:r>
    <w:hyperlink r:id="rId2" w:history="1">
      <w:r w:rsidRPr="00ED7AFD">
        <w:rPr>
          <w:rStyle w:val="a9"/>
          <w:rFonts w:ascii="Times New Roman" w:hAnsi="Times New Roman"/>
          <w:sz w:val="16"/>
          <w:szCs w:val="16"/>
        </w:rPr>
        <w:t>http://socchel.ru/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E8B"/>
    <w:multiLevelType w:val="hybridMultilevel"/>
    <w:tmpl w:val="BC62AB58"/>
    <w:lvl w:ilvl="0" w:tplc="092070D2">
      <w:numFmt w:val="bullet"/>
      <w:lvlText w:val="•"/>
      <w:lvlJc w:val="left"/>
      <w:pPr>
        <w:ind w:left="704" w:hanging="42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BBF481A"/>
    <w:multiLevelType w:val="hybridMultilevel"/>
    <w:tmpl w:val="A3269B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DB37E4"/>
    <w:multiLevelType w:val="hybridMultilevel"/>
    <w:tmpl w:val="DC5082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2B9519E"/>
    <w:multiLevelType w:val="hybridMultilevel"/>
    <w:tmpl w:val="B47CAB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6357444"/>
    <w:multiLevelType w:val="hybridMultilevel"/>
    <w:tmpl w:val="E2B2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7DD7459"/>
    <w:multiLevelType w:val="multilevel"/>
    <w:tmpl w:val="E01A09CE"/>
    <w:lvl w:ilvl="0">
      <w:start w:val="4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04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cs="Times New Roman" w:hint="default"/>
      </w:rPr>
    </w:lvl>
  </w:abstractNum>
  <w:abstractNum w:abstractNumId="6" w15:restartNumberingAfterBreak="0">
    <w:nsid w:val="2A886350"/>
    <w:multiLevelType w:val="multilevel"/>
    <w:tmpl w:val="6A9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74E97"/>
    <w:multiLevelType w:val="hybridMultilevel"/>
    <w:tmpl w:val="1F820F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C7432F0"/>
    <w:multiLevelType w:val="multilevel"/>
    <w:tmpl w:val="E02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36A41"/>
    <w:multiLevelType w:val="hybridMultilevel"/>
    <w:tmpl w:val="4328AD6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D9B6BBD"/>
    <w:multiLevelType w:val="hybridMultilevel"/>
    <w:tmpl w:val="6ED67DB0"/>
    <w:lvl w:ilvl="0" w:tplc="F878C560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1" w15:restartNumberingAfterBreak="0">
    <w:nsid w:val="7F1175E1"/>
    <w:multiLevelType w:val="multilevel"/>
    <w:tmpl w:val="77CAE5E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9"/>
  </w:num>
  <w:num w:numId="5">
    <w:abstractNumId w:val="6"/>
  </w:num>
  <w:num w:numId="6">
    <w:abstractNumId w:val="8"/>
  </w:num>
  <w:num w:numId="7">
    <w:abstractNumId w:val="10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641A"/>
    <w:rsid w:val="000028C5"/>
    <w:rsid w:val="0001336E"/>
    <w:rsid w:val="00022462"/>
    <w:rsid w:val="00024557"/>
    <w:rsid w:val="000358B0"/>
    <w:rsid w:val="0004134D"/>
    <w:rsid w:val="0005542E"/>
    <w:rsid w:val="000760CE"/>
    <w:rsid w:val="000802D5"/>
    <w:rsid w:val="00080E8F"/>
    <w:rsid w:val="000956CA"/>
    <w:rsid w:val="00096DCA"/>
    <w:rsid w:val="00096E04"/>
    <w:rsid w:val="000C12DA"/>
    <w:rsid w:val="00136E9D"/>
    <w:rsid w:val="00140A17"/>
    <w:rsid w:val="00151B73"/>
    <w:rsid w:val="00160BC4"/>
    <w:rsid w:val="00173206"/>
    <w:rsid w:val="0017651D"/>
    <w:rsid w:val="0019667F"/>
    <w:rsid w:val="001A1B1C"/>
    <w:rsid w:val="001B7B8A"/>
    <w:rsid w:val="001C703C"/>
    <w:rsid w:val="00210677"/>
    <w:rsid w:val="00242C67"/>
    <w:rsid w:val="0024581F"/>
    <w:rsid w:val="00252688"/>
    <w:rsid w:val="00253846"/>
    <w:rsid w:val="002D5672"/>
    <w:rsid w:val="002F6DF1"/>
    <w:rsid w:val="003070AA"/>
    <w:rsid w:val="00332ACD"/>
    <w:rsid w:val="00333025"/>
    <w:rsid w:val="00397BA7"/>
    <w:rsid w:val="003F44AB"/>
    <w:rsid w:val="00407286"/>
    <w:rsid w:val="0042453E"/>
    <w:rsid w:val="004416D6"/>
    <w:rsid w:val="00462F2C"/>
    <w:rsid w:val="00473643"/>
    <w:rsid w:val="00496F56"/>
    <w:rsid w:val="004A1322"/>
    <w:rsid w:val="004C4339"/>
    <w:rsid w:val="004D6AC6"/>
    <w:rsid w:val="004F29C5"/>
    <w:rsid w:val="005123F0"/>
    <w:rsid w:val="005218F1"/>
    <w:rsid w:val="00545788"/>
    <w:rsid w:val="00545C78"/>
    <w:rsid w:val="00556AC0"/>
    <w:rsid w:val="00566927"/>
    <w:rsid w:val="00581A21"/>
    <w:rsid w:val="005954B1"/>
    <w:rsid w:val="0059698F"/>
    <w:rsid w:val="005D42A9"/>
    <w:rsid w:val="005E2D4E"/>
    <w:rsid w:val="005E369A"/>
    <w:rsid w:val="005E602B"/>
    <w:rsid w:val="006375DB"/>
    <w:rsid w:val="00654C3A"/>
    <w:rsid w:val="00656DA8"/>
    <w:rsid w:val="0066667F"/>
    <w:rsid w:val="0066763B"/>
    <w:rsid w:val="006751BF"/>
    <w:rsid w:val="006A7319"/>
    <w:rsid w:val="006D39EF"/>
    <w:rsid w:val="006F6BC4"/>
    <w:rsid w:val="00721537"/>
    <w:rsid w:val="00723541"/>
    <w:rsid w:val="0075184F"/>
    <w:rsid w:val="007549C9"/>
    <w:rsid w:val="007949B0"/>
    <w:rsid w:val="007A2E17"/>
    <w:rsid w:val="007A6FB1"/>
    <w:rsid w:val="007B60E3"/>
    <w:rsid w:val="008009A5"/>
    <w:rsid w:val="008042BD"/>
    <w:rsid w:val="00813D0A"/>
    <w:rsid w:val="00813F50"/>
    <w:rsid w:val="00837DFF"/>
    <w:rsid w:val="00846D0F"/>
    <w:rsid w:val="00882389"/>
    <w:rsid w:val="00886EA7"/>
    <w:rsid w:val="008B32AD"/>
    <w:rsid w:val="008C1D99"/>
    <w:rsid w:val="008D446A"/>
    <w:rsid w:val="009170EB"/>
    <w:rsid w:val="00935B95"/>
    <w:rsid w:val="0097747F"/>
    <w:rsid w:val="00982AE2"/>
    <w:rsid w:val="00994D86"/>
    <w:rsid w:val="009C2D81"/>
    <w:rsid w:val="009E65DE"/>
    <w:rsid w:val="00A055A6"/>
    <w:rsid w:val="00A05D28"/>
    <w:rsid w:val="00A1442E"/>
    <w:rsid w:val="00A24687"/>
    <w:rsid w:val="00A32B0F"/>
    <w:rsid w:val="00A41F13"/>
    <w:rsid w:val="00A71B9E"/>
    <w:rsid w:val="00A81293"/>
    <w:rsid w:val="00AA2D25"/>
    <w:rsid w:val="00AA5339"/>
    <w:rsid w:val="00AC2A8D"/>
    <w:rsid w:val="00B3378E"/>
    <w:rsid w:val="00B72CD7"/>
    <w:rsid w:val="00B87C75"/>
    <w:rsid w:val="00B933DE"/>
    <w:rsid w:val="00B961B9"/>
    <w:rsid w:val="00B9641A"/>
    <w:rsid w:val="00BA287B"/>
    <w:rsid w:val="00BB237D"/>
    <w:rsid w:val="00BD2CAB"/>
    <w:rsid w:val="00C0239B"/>
    <w:rsid w:val="00C47AC8"/>
    <w:rsid w:val="00C87D8C"/>
    <w:rsid w:val="00C90258"/>
    <w:rsid w:val="00CC6DCA"/>
    <w:rsid w:val="00CD370D"/>
    <w:rsid w:val="00D21ADD"/>
    <w:rsid w:val="00D22BC3"/>
    <w:rsid w:val="00D27D69"/>
    <w:rsid w:val="00D3133D"/>
    <w:rsid w:val="00D80A47"/>
    <w:rsid w:val="00D95DB7"/>
    <w:rsid w:val="00DA3872"/>
    <w:rsid w:val="00DB145B"/>
    <w:rsid w:val="00DC2A9B"/>
    <w:rsid w:val="00E02966"/>
    <w:rsid w:val="00E216CF"/>
    <w:rsid w:val="00E26C29"/>
    <w:rsid w:val="00E33047"/>
    <w:rsid w:val="00E4188A"/>
    <w:rsid w:val="00E53B89"/>
    <w:rsid w:val="00E77AF8"/>
    <w:rsid w:val="00E87910"/>
    <w:rsid w:val="00E9699D"/>
    <w:rsid w:val="00E97098"/>
    <w:rsid w:val="00E97C2D"/>
    <w:rsid w:val="00EA3F6A"/>
    <w:rsid w:val="00EA5A99"/>
    <w:rsid w:val="00ED7AFD"/>
    <w:rsid w:val="00F47765"/>
    <w:rsid w:val="00F65B1F"/>
    <w:rsid w:val="00F661A1"/>
    <w:rsid w:val="00FA0D48"/>
    <w:rsid w:val="00FB0C02"/>
    <w:rsid w:val="00FD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0C4CAAE-2337-40CE-B4A8-8381289C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C78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358B0"/>
    <w:pPr>
      <w:ind w:left="720"/>
      <w:contextualSpacing/>
    </w:pPr>
  </w:style>
  <w:style w:type="table" w:styleId="a4">
    <w:name w:val="Table Grid"/>
    <w:basedOn w:val="a1"/>
    <w:uiPriority w:val="99"/>
    <w:rsid w:val="0063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0028C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locked/>
    <w:rsid w:val="00F65B1F"/>
    <w:rPr>
      <w:rFonts w:cs="Times New Roman"/>
      <w:lang w:eastAsia="en-US"/>
    </w:rPr>
  </w:style>
  <w:style w:type="paragraph" w:styleId="a7">
    <w:name w:val="footer"/>
    <w:basedOn w:val="a"/>
    <w:link w:val="a8"/>
    <w:uiPriority w:val="99"/>
    <w:rsid w:val="000028C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locked/>
    <w:rsid w:val="00F65B1F"/>
    <w:rPr>
      <w:rFonts w:cs="Times New Roman"/>
      <w:lang w:eastAsia="en-US"/>
    </w:rPr>
  </w:style>
  <w:style w:type="character" w:styleId="a9">
    <w:name w:val="Hyperlink"/>
    <w:uiPriority w:val="99"/>
    <w:rsid w:val="000028C5"/>
    <w:rPr>
      <w:rFonts w:cs="Times New Roman"/>
      <w:color w:val="0000FF"/>
      <w:u w:val="single"/>
    </w:rPr>
  </w:style>
  <w:style w:type="character" w:styleId="aa">
    <w:name w:val="page number"/>
    <w:uiPriority w:val="99"/>
    <w:rsid w:val="00E97C2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47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occhel.ru/" TargetMode="External"/><Relationship Id="rId1" Type="http://schemas.openxmlformats.org/officeDocument/2006/relationships/hyperlink" Target="mailto:usz@cheladmin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6</Pages>
  <Words>1658</Words>
  <Characters>9451</Characters>
  <Application>Microsoft Office Word</Application>
  <DocSecurity>0</DocSecurity>
  <Lines>78</Lines>
  <Paragraphs>22</Paragraphs>
  <ScaleCrop>false</ScaleCrop>
  <Company/>
  <LinksUpToDate>false</LinksUpToDate>
  <CharactersWithSpaces>11087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97</cp:revision>
  <dcterms:created xsi:type="dcterms:W3CDTF">2017-08-02T04:22:00Z</dcterms:created>
  <dcterms:modified xsi:type="dcterms:W3CDTF">2017-08-03T03:46:00Z</dcterms:modified>
</cp:coreProperties>
</file>